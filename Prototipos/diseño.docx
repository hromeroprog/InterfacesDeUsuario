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78E666" w14:textId="77777777" w:rsidR="00BD5F8F" w:rsidRDefault="00E95159" w:rsidP="001D0DEF"/>
    <w:p w14:paraId="7A2BA773" w14:textId="77777777" w:rsidR="008E4108" w:rsidRDefault="008E4108" w:rsidP="001D0DEF"/>
    <w:p w14:paraId="77C3E328" w14:textId="294B6856" w:rsidR="008E4108" w:rsidRDefault="006B54BB" w:rsidP="00D4220B">
      <w:pPr>
        <w:pStyle w:val="Ttulo"/>
      </w:pPr>
      <w:r>
        <w:t>INTERFACES DE USUARIO</w:t>
      </w:r>
    </w:p>
    <w:p w14:paraId="30EE6374" w14:textId="4EF289E4" w:rsidR="00B44DF4" w:rsidRDefault="006B54BB" w:rsidP="006735B5">
      <w:pPr>
        <w:pStyle w:val="Subttulo"/>
      </w:pPr>
      <w:r>
        <w:t>PROTOTIPADO</w:t>
      </w:r>
    </w:p>
    <w:p w14:paraId="446A1E99" w14:textId="6B75824D" w:rsidR="007C47AA" w:rsidRPr="00586FD3" w:rsidRDefault="00B40923" w:rsidP="00B40923">
      <w:pPr>
        <w:pStyle w:val="Ttulo1"/>
        <w:rPr>
          <w:u w:val="none"/>
        </w:rPr>
      </w:pPr>
      <w:bookmarkStart w:id="0" w:name="_Toc56923504"/>
      <w:r w:rsidRPr="00586FD3">
        <w:rPr>
          <w:u w:val="none"/>
        </w:rPr>
        <w:t>ENUNCIADO</w:t>
      </w:r>
      <w:bookmarkEnd w:id="0"/>
    </w:p>
    <w:p w14:paraId="223390CF" w14:textId="2DCE7F0D" w:rsidR="00B40923" w:rsidRDefault="00B40923" w:rsidP="00B40923">
      <w:pPr>
        <w:pStyle w:val="Enunciado"/>
        <w:ind w:left="567" w:right="-283"/>
      </w:pPr>
      <w:bookmarkStart w:id="1" w:name="_Toc55312433"/>
      <w:r>
        <w:t>Para la realización de esta práctica, se aplicará la metodología de diseño centrada en el usuario, como se ha explicado durante las clases magistrales, Tema 2 – Metodología de Diseño. En particular, se tendrán que seguir las primeras tres fases (exceptuando la fase de evaluación):</w:t>
      </w:r>
    </w:p>
    <w:p w14:paraId="196F657A" w14:textId="0B8FC58A" w:rsidR="00B40923" w:rsidRPr="00586FD3" w:rsidRDefault="00586FD3" w:rsidP="007924AF">
      <w:pPr>
        <w:pStyle w:val="Apartado"/>
        <w:numPr>
          <w:ilvl w:val="0"/>
          <w:numId w:val="0"/>
        </w:numPr>
        <w:ind w:left="567"/>
        <w:rPr>
          <w:rStyle w:val="ApartadoCar"/>
          <w:rFonts w:eastAsiaTheme="minorHAnsi" w:cstheme="minorBidi"/>
          <w:szCs w:val="22"/>
          <w:u w:val="none"/>
        </w:rPr>
      </w:pPr>
      <w:bookmarkStart w:id="2" w:name="_Toc56923505"/>
      <w:r>
        <w:t>CONOCER AL USUARIO</w:t>
      </w:r>
      <w:bookmarkEnd w:id="2"/>
    </w:p>
    <w:p w14:paraId="06AB68D0" w14:textId="04332100" w:rsidR="00B40923" w:rsidRPr="00B40923" w:rsidRDefault="00B40923" w:rsidP="007924AF">
      <w:pPr>
        <w:pStyle w:val="Enunciado"/>
        <w:ind w:left="567" w:right="-283"/>
        <w:rPr>
          <w:rFonts w:ascii="Avenir Next LT Pro" w:eastAsiaTheme="majorEastAsia" w:hAnsi="Avenir Next LT Pro" w:cstheme="majorBidi"/>
          <w:i w:val="0"/>
          <w:iCs w:val="0"/>
          <w:spacing w:val="24"/>
          <w:sz w:val="28"/>
          <w:szCs w:val="28"/>
        </w:rPr>
      </w:pPr>
      <w:r w:rsidRPr="00E041DA">
        <w:t>·</w:t>
      </w:r>
      <w:r w:rsidR="00304D18">
        <w:t>D</w:t>
      </w:r>
      <w:r>
        <w:t>efiniendo 3 personas incluyendo la siguiente información:</w:t>
      </w:r>
    </w:p>
    <w:p w14:paraId="6666A4B9" w14:textId="687CBBCC" w:rsidR="00B40923" w:rsidRDefault="00B40923" w:rsidP="007924AF">
      <w:pPr>
        <w:pStyle w:val="Enunciado"/>
        <w:ind w:left="709" w:right="-283" w:hanging="141"/>
      </w:pPr>
      <w:r>
        <w:t>a. foto y nombre – aunque solo sea una imagen de archivo, una foto ayuda a pensar en tu persona como una persona real.</w:t>
      </w:r>
    </w:p>
    <w:p w14:paraId="51E5911E" w14:textId="49C7318C" w:rsidR="00B40923" w:rsidRDefault="00B40923" w:rsidP="007924AF">
      <w:pPr>
        <w:pStyle w:val="Enunciado"/>
        <w:ind w:left="709" w:right="-283" w:hanging="141"/>
      </w:pPr>
      <w:r>
        <w:t>b. personalidad – especificar algunos rasgos relevantes como, por ejemplo, espontáneo o perezoso.</w:t>
      </w:r>
    </w:p>
    <w:p w14:paraId="489FDEA9" w14:textId="286D1EBC" w:rsidR="00B40923" w:rsidRDefault="00B40923" w:rsidP="007924AF">
      <w:pPr>
        <w:pStyle w:val="Enunciado"/>
        <w:ind w:left="709" w:right="-283" w:hanging="141"/>
      </w:pPr>
      <w:r>
        <w:t>c. experiencia tecnológica – determina el nivel de complejidad y la cantidad de explicaciones necesarias para ciertas funciones del sistema.</w:t>
      </w:r>
    </w:p>
    <w:p w14:paraId="5D48DBB4" w14:textId="48E84C4D" w:rsidR="00B40923" w:rsidRDefault="00B40923" w:rsidP="007924AF">
      <w:pPr>
        <w:pStyle w:val="Enunciado"/>
        <w:ind w:left="709" w:right="-283" w:hanging="141"/>
      </w:pPr>
      <w:r>
        <w:t>d. plataformas – en qué plataformas su usuario probablemente usará su producto (ej. desktop, tablet, móvil)</w:t>
      </w:r>
      <w:r w:rsidR="007924AF">
        <w:t>.</w:t>
      </w:r>
    </w:p>
    <w:p w14:paraId="42410D92" w14:textId="59C5D466" w:rsidR="00B40923" w:rsidRDefault="00B40923" w:rsidP="007924AF">
      <w:pPr>
        <w:pStyle w:val="Enunciado"/>
        <w:ind w:left="709" w:right="-283" w:hanging="141"/>
      </w:pPr>
      <w:r>
        <w:t xml:space="preserve">e. objetivos / motivaciones – se pueden dividir en lo que la persona espera lograr con el sistema, así como sus objetivos de vida para comprender su forma de ser; </w:t>
      </w:r>
    </w:p>
    <w:p w14:paraId="4E5DFE06" w14:textId="7326EE1E" w:rsidR="00B40923" w:rsidRDefault="00B40923" w:rsidP="007924AF">
      <w:pPr>
        <w:pStyle w:val="Enunciado"/>
        <w:ind w:left="709" w:right="-283" w:hanging="141"/>
      </w:pPr>
      <w:r>
        <w:t>f. citas / lemas personales – una cita personal es un atajo para establecer la forma de ser de la persona</w:t>
      </w:r>
      <w:r w:rsidR="007924AF">
        <w:t>.</w:t>
      </w:r>
    </w:p>
    <w:p w14:paraId="2A61C4FC" w14:textId="14876ADA" w:rsidR="00B40923" w:rsidRPr="00586FD3" w:rsidRDefault="00586FD3" w:rsidP="007924AF">
      <w:pPr>
        <w:pStyle w:val="Apartado"/>
        <w:numPr>
          <w:ilvl w:val="0"/>
          <w:numId w:val="0"/>
        </w:numPr>
        <w:ind w:left="567"/>
      </w:pPr>
      <w:bookmarkStart w:id="3" w:name="_Toc56923506"/>
      <w:r w:rsidRPr="00586FD3">
        <w:t>CONOCER AL ENTORNO</w:t>
      </w:r>
      <w:bookmarkEnd w:id="3"/>
    </w:p>
    <w:p w14:paraId="439F9911" w14:textId="3653050C" w:rsidR="00B40923" w:rsidRDefault="007924AF" w:rsidP="007924AF">
      <w:pPr>
        <w:pStyle w:val="Enunciado"/>
        <w:ind w:left="567" w:right="-283"/>
      </w:pPr>
      <w:r>
        <w:t>·</w:t>
      </w:r>
      <w:r w:rsidR="00304D18">
        <w:t>A</w:t>
      </w:r>
      <w:r w:rsidR="00B40923">
        <w:t xml:space="preserve">nalizando dos ejemplos de sitios web similares (ej. </w:t>
      </w:r>
      <w:r w:rsidR="00B40923" w:rsidRPr="007924AF">
        <w:t xml:space="preserve">Moodle, Aula global UC3M, Socrative…) </w:t>
      </w:r>
      <w:r w:rsidR="00B40923">
        <w:t>utilizando las heurísticas de Nielsen y los Patrones de Diseño de Van Duyne</w:t>
      </w:r>
      <w:r>
        <w:t>.</w:t>
      </w:r>
    </w:p>
    <w:p w14:paraId="0C4B5705" w14:textId="1D82FBBB" w:rsidR="00B40923" w:rsidRPr="00586FD3" w:rsidRDefault="00586FD3" w:rsidP="007924AF">
      <w:pPr>
        <w:pStyle w:val="Apartado"/>
        <w:numPr>
          <w:ilvl w:val="0"/>
          <w:numId w:val="0"/>
        </w:numPr>
        <w:ind w:left="567"/>
        <w:rPr>
          <w:rStyle w:val="ApartadoCar"/>
          <w:rFonts w:eastAsiaTheme="minorHAnsi" w:cstheme="minorBidi"/>
          <w:szCs w:val="22"/>
          <w:u w:val="none"/>
        </w:rPr>
      </w:pPr>
      <w:bookmarkStart w:id="4" w:name="_Toc56923507"/>
      <w:r w:rsidRPr="00586FD3">
        <w:rPr>
          <w:rStyle w:val="ApartadoCar"/>
          <w:rFonts w:eastAsiaTheme="minorHAnsi" w:cstheme="minorBidi"/>
          <w:szCs w:val="22"/>
          <w:u w:val="none"/>
        </w:rPr>
        <w:t>A</w:t>
      </w:r>
      <w:r w:rsidRPr="00586FD3">
        <w:t>NÁLISIS DE LAS 3 PERSONAS</w:t>
      </w:r>
      <w:bookmarkEnd w:id="4"/>
    </w:p>
    <w:p w14:paraId="704BE940" w14:textId="41E0644D" w:rsidR="00586FD3" w:rsidRDefault="00B40923" w:rsidP="007924AF">
      <w:pPr>
        <w:pStyle w:val="Enunciado"/>
        <w:ind w:left="567" w:right="-283"/>
      </w:pPr>
      <w:r>
        <w:t>·</w:t>
      </w:r>
      <w:r w:rsidR="00304D18">
        <w:t>D</w:t>
      </w:r>
      <w:r>
        <w:t>efinidas en la fase 1 y de los sitios web similares evaluados en la fase 2 para extraer la siguiente información</w:t>
      </w:r>
      <w:r w:rsidR="00586FD3">
        <w:t>.</w:t>
      </w:r>
    </w:p>
    <w:p w14:paraId="06779B7F" w14:textId="02A1B169" w:rsidR="00586FD3" w:rsidRDefault="00B40923" w:rsidP="007924AF">
      <w:pPr>
        <w:pStyle w:val="Enunciado"/>
        <w:ind w:left="567" w:right="-283"/>
      </w:pPr>
      <w:r>
        <w:t>a. el objetivo principal de la aplicación</w:t>
      </w:r>
      <w:r w:rsidR="00586FD3">
        <w:t>.</w:t>
      </w:r>
    </w:p>
    <w:p w14:paraId="67F3B51C" w14:textId="3A6087B3" w:rsidR="00586FD3" w:rsidRDefault="00B40923" w:rsidP="00B40923">
      <w:pPr>
        <w:pStyle w:val="Enunciado"/>
        <w:ind w:left="567" w:right="-283"/>
      </w:pPr>
      <w:r>
        <w:lastRenderedPageBreak/>
        <w:t>b. el listado de funcionalidades a incluir</w:t>
      </w:r>
      <w:r w:rsidR="00586FD3">
        <w:t>.</w:t>
      </w:r>
    </w:p>
    <w:p w14:paraId="5943E97A" w14:textId="7704C11B" w:rsidR="00586FD3" w:rsidRDefault="00B40923" w:rsidP="00B40923">
      <w:pPr>
        <w:pStyle w:val="Enunciado"/>
        <w:ind w:left="567" w:right="-283"/>
      </w:pPr>
      <w:r>
        <w:t>c. un escenario de uso (detallando con un ejemplo especifico cómo se utilizaría el sistema)</w:t>
      </w:r>
      <w:r w:rsidR="007924AF">
        <w:t>.</w:t>
      </w:r>
    </w:p>
    <w:p w14:paraId="78354978" w14:textId="5A68CF7D" w:rsidR="00586FD3" w:rsidRPr="00586FD3" w:rsidRDefault="00586FD3" w:rsidP="007924AF">
      <w:pPr>
        <w:pStyle w:val="Apartado"/>
        <w:numPr>
          <w:ilvl w:val="0"/>
          <w:numId w:val="0"/>
        </w:numPr>
        <w:ind w:left="567"/>
        <w:rPr>
          <w:rStyle w:val="ApartadoCar"/>
          <w:rFonts w:eastAsiaTheme="minorHAnsi" w:cstheme="minorBidi"/>
          <w:szCs w:val="22"/>
          <w:u w:val="none"/>
        </w:rPr>
      </w:pPr>
      <w:bookmarkStart w:id="5" w:name="_Toc56923508"/>
      <w:r w:rsidRPr="00586FD3">
        <w:t>DISEÑAR UN PROTOTIPO HI-FI</w:t>
      </w:r>
      <w:bookmarkEnd w:id="5"/>
    </w:p>
    <w:p w14:paraId="3F55CB50" w14:textId="4BD10808" w:rsidR="00B40923" w:rsidRPr="00586FD3" w:rsidRDefault="00586FD3" w:rsidP="007924AF">
      <w:pPr>
        <w:pStyle w:val="Enunciado"/>
        <w:ind w:left="567"/>
      </w:pPr>
      <w:r>
        <w:t>·</w:t>
      </w:r>
      <w:r w:rsidR="00304D18">
        <w:t>D</w:t>
      </w:r>
      <w:r w:rsidRPr="00586FD3">
        <w:t xml:space="preserve">el </w:t>
      </w:r>
      <w:r w:rsidR="00B40923" w:rsidRPr="00586FD3">
        <w:t>sitio web justificando las elecciones hechas en el diseño con las heurísticas de Nielsen y los Patrones de Diseño de Van Duyne</w:t>
      </w:r>
      <w:r>
        <w:t>.</w:t>
      </w:r>
    </w:p>
    <w:p w14:paraId="3413AC04" w14:textId="77777777" w:rsidR="00586FD3" w:rsidRDefault="00586FD3" w:rsidP="007924AF">
      <w:pPr>
        <w:pStyle w:val="Apartado"/>
        <w:numPr>
          <w:ilvl w:val="0"/>
          <w:numId w:val="0"/>
        </w:numPr>
        <w:ind w:left="567"/>
      </w:pPr>
      <w:bookmarkStart w:id="6" w:name="_Toc56923509"/>
      <w:r w:rsidRPr="00586FD3">
        <w:t>DOCUMENTAR EL PROCESO DE DISE</w:t>
      </w:r>
      <w:r>
        <w:t>Ñ</w:t>
      </w:r>
      <w:r w:rsidRPr="00586FD3">
        <w:t>O</w:t>
      </w:r>
      <w:bookmarkEnd w:id="6"/>
    </w:p>
    <w:p w14:paraId="51CA083B" w14:textId="4CE19426" w:rsidR="003516CA" w:rsidRDefault="00586FD3" w:rsidP="00304D18">
      <w:pPr>
        <w:pStyle w:val="Enunciado"/>
        <w:ind w:left="567"/>
      </w:pPr>
      <w:r>
        <w:t>·</w:t>
      </w:r>
      <w:r w:rsidR="00304D18">
        <w:t>E</w:t>
      </w:r>
      <w:r>
        <w:t>n una memoria incluyendo cada uno de los puntos anteriores.</w:t>
      </w:r>
    </w:p>
    <w:p w14:paraId="06AF374F" w14:textId="77777777" w:rsidR="00304D18" w:rsidRPr="00630F1A" w:rsidRDefault="00304D18" w:rsidP="00304D18"/>
    <w:p w14:paraId="420F7153" w14:textId="77777777" w:rsidR="00304D18" w:rsidRDefault="00304D18">
      <w:pPr>
        <w:rPr>
          <w:rFonts w:ascii="Avenir Next LT Pro" w:eastAsiaTheme="majorEastAsia" w:hAnsi="Avenir Next LT Pro" w:cstheme="majorBidi"/>
          <w:color w:val="404040" w:themeColor="text1" w:themeTint="BF"/>
          <w:sz w:val="32"/>
          <w:szCs w:val="32"/>
          <w:u w:val="single"/>
        </w:rPr>
      </w:pPr>
      <w:r>
        <w:br w:type="page"/>
      </w:r>
    </w:p>
    <w:p w14:paraId="0F861641" w14:textId="0D7E51A9" w:rsidR="00927AD1" w:rsidRDefault="00893EF3" w:rsidP="00BE4B72">
      <w:pPr>
        <w:pStyle w:val="Ttulo5"/>
      </w:pPr>
      <w:r w:rsidRPr="00BE4B72">
        <w:lastRenderedPageBreak/>
        <w:t>CONTENIDO</w:t>
      </w:r>
      <w:r w:rsidR="003D49EC" w:rsidRPr="00BE4B72">
        <w:t xml:space="preserve"> DEL DOCUMENTO</w:t>
      </w:r>
      <w:bookmarkEnd w:id="1"/>
    </w:p>
    <w:p w14:paraId="6B480663" w14:textId="73EA8BB7" w:rsidR="00304D18" w:rsidRDefault="00927AD1">
      <w:pPr>
        <w:pStyle w:val="TDC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ES"/>
        </w:rPr>
      </w:pPr>
      <w:r>
        <w:fldChar w:fldCharType="begin"/>
      </w:r>
      <w:r>
        <w:instrText xml:space="preserve"> TOC \o "1-1" \h \z \t "Título 2;2;Título 3;3;Título 4;4;Apartado;4" </w:instrText>
      </w:r>
      <w:r>
        <w:fldChar w:fldCharType="separate"/>
      </w:r>
      <w:hyperlink w:anchor="_Toc56923504" w:history="1">
        <w:r w:rsidR="00304D18" w:rsidRPr="007F58D4">
          <w:rPr>
            <w:rStyle w:val="Hipervnculo"/>
            <w:noProof/>
          </w:rPr>
          <w:t>ENUNCIADO</w:t>
        </w:r>
        <w:r w:rsidR="00304D18">
          <w:rPr>
            <w:noProof/>
            <w:webHidden/>
          </w:rPr>
          <w:tab/>
        </w:r>
        <w:r w:rsidR="00304D18">
          <w:rPr>
            <w:noProof/>
            <w:webHidden/>
          </w:rPr>
          <w:fldChar w:fldCharType="begin"/>
        </w:r>
        <w:r w:rsidR="00304D18">
          <w:rPr>
            <w:noProof/>
            <w:webHidden/>
          </w:rPr>
          <w:instrText xml:space="preserve"> PAGEREF _Toc56923504 \h </w:instrText>
        </w:r>
        <w:r w:rsidR="00304D18">
          <w:rPr>
            <w:noProof/>
            <w:webHidden/>
          </w:rPr>
        </w:r>
        <w:r w:rsidR="00304D18">
          <w:rPr>
            <w:noProof/>
            <w:webHidden/>
          </w:rPr>
          <w:fldChar w:fldCharType="separate"/>
        </w:r>
        <w:r w:rsidR="00304D18">
          <w:rPr>
            <w:noProof/>
            <w:webHidden/>
          </w:rPr>
          <w:t>1</w:t>
        </w:r>
        <w:r w:rsidR="00304D18">
          <w:rPr>
            <w:noProof/>
            <w:webHidden/>
          </w:rPr>
          <w:fldChar w:fldCharType="end"/>
        </w:r>
      </w:hyperlink>
    </w:p>
    <w:p w14:paraId="4529E812" w14:textId="4B8A3FEE" w:rsidR="00304D18" w:rsidRDefault="00304D18">
      <w:pPr>
        <w:pStyle w:val="TDC4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hyperlink w:anchor="_Toc56923505" w:history="1">
        <w:r w:rsidRPr="007F58D4">
          <w:rPr>
            <w:rStyle w:val="Hipervnculo"/>
            <w:noProof/>
          </w:rPr>
          <w:t>CONOCER AL USUARIO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_Toc56923505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3B8C7CA" w14:textId="3BB0C3B6" w:rsidR="00304D18" w:rsidRDefault="00304D18">
      <w:pPr>
        <w:pStyle w:val="TDC4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hyperlink w:anchor="_Toc56923506" w:history="1">
        <w:r w:rsidRPr="007F58D4">
          <w:rPr>
            <w:rStyle w:val="Hipervnculo"/>
            <w:noProof/>
          </w:rPr>
          <w:t>CONOCER AL ENTORNO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_Toc56923506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2D574A4" w14:textId="4E323A01" w:rsidR="00304D18" w:rsidRDefault="00304D18">
      <w:pPr>
        <w:pStyle w:val="TDC4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hyperlink w:anchor="_Toc56923507" w:history="1">
        <w:r w:rsidRPr="007F58D4">
          <w:rPr>
            <w:rStyle w:val="Hipervnculo"/>
            <w:noProof/>
          </w:rPr>
          <w:t>ANÁLISIS DE LAS 3 PERSONAS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_Toc56923507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1E86C8E" w14:textId="05BBBE51" w:rsidR="00304D18" w:rsidRDefault="00304D18">
      <w:pPr>
        <w:pStyle w:val="TDC4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hyperlink w:anchor="_Toc56923508" w:history="1">
        <w:r w:rsidRPr="007F58D4">
          <w:rPr>
            <w:rStyle w:val="Hipervnculo"/>
            <w:noProof/>
          </w:rPr>
          <w:t>DISEÑAR UN PROTOTIPO HI-FI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_Toc56923508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C99472B" w14:textId="6BC579CE" w:rsidR="00304D18" w:rsidRDefault="00304D18">
      <w:pPr>
        <w:pStyle w:val="TDC4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hyperlink w:anchor="_Toc56923509" w:history="1">
        <w:r w:rsidRPr="007F58D4">
          <w:rPr>
            <w:rStyle w:val="Hipervnculo"/>
            <w:noProof/>
          </w:rPr>
          <w:t>DOCUMENTAR EL PROCESO DE DISEÑO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_Toc56923509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F4C36AE" w14:textId="2A737F44" w:rsidR="00304D18" w:rsidRDefault="00304D18">
      <w:pPr>
        <w:pStyle w:val="TDC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ES"/>
        </w:rPr>
      </w:pPr>
      <w:hyperlink w:anchor="_Toc56923510" w:history="1">
        <w:r w:rsidRPr="007F58D4">
          <w:rPr>
            <w:rStyle w:val="Hipervnculo"/>
            <w:noProof/>
          </w:rPr>
          <w:t>SOLUCIÓN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_Toc56923510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9DA8701" w14:textId="2864F447" w:rsidR="00304D18" w:rsidRDefault="00304D18">
      <w:pPr>
        <w:pStyle w:val="TDC2"/>
        <w:tabs>
          <w:tab w:val="left" w:pos="1416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ES"/>
        </w:rPr>
      </w:pPr>
      <w:hyperlink w:anchor="_Toc56923511" w:history="1">
        <w:r w:rsidRPr="007F58D4">
          <w:rPr>
            <w:rStyle w:val="Hipervnculo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eastAsia="es-ES"/>
          </w:rPr>
          <w:tab/>
        </w:r>
        <w:r w:rsidRPr="007F58D4">
          <w:rPr>
            <w:rStyle w:val="Hipervnculo"/>
            <w:noProof/>
          </w:rPr>
          <w:t>CONOCER AL USUARIO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_Toc56923511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F7A0A62" w14:textId="1B0951F1" w:rsidR="00304D18" w:rsidRDefault="00304D18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eastAsia="es-ES"/>
        </w:rPr>
      </w:pPr>
      <w:hyperlink w:anchor="_Toc56923512" w:history="1">
        <w:r w:rsidRPr="007F58D4">
          <w:rPr>
            <w:rStyle w:val="Hipervnculo"/>
            <w:noProof/>
          </w:rPr>
          <w:t>PERSONA ESTUDIANTE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_Toc56923512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7ECFCFC" w14:textId="453C09F1" w:rsidR="00304D18" w:rsidRDefault="00304D18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eastAsia="es-ES"/>
        </w:rPr>
      </w:pPr>
      <w:hyperlink w:anchor="_Toc56923513" w:history="1">
        <w:r w:rsidRPr="007F58D4">
          <w:rPr>
            <w:rStyle w:val="Hipervnculo"/>
            <w:noProof/>
          </w:rPr>
          <w:t>PERSONA PROFESOR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_Toc56923513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9B22FE8" w14:textId="1B004E00" w:rsidR="00304D18" w:rsidRDefault="00304D18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eastAsia="es-ES"/>
        </w:rPr>
      </w:pPr>
      <w:hyperlink w:anchor="_Toc56923514" w:history="1">
        <w:r w:rsidRPr="007F58D4">
          <w:rPr>
            <w:rStyle w:val="Hipervnculo"/>
            <w:noProof/>
          </w:rPr>
          <w:t>PERSONA ADMINISTRADOR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_Toc56923514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3E4A164" w14:textId="79965AE2" w:rsidR="00304D18" w:rsidRDefault="00304D18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eastAsia="es-ES"/>
        </w:rPr>
      </w:pPr>
      <w:hyperlink w:anchor="_Toc56923515" w:history="1">
        <w:r w:rsidRPr="007F58D4">
          <w:rPr>
            <w:rStyle w:val="Hipervnculo"/>
            <w:noProof/>
          </w:rPr>
          <w:t>SECCION 1.1.1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_Toc56923515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5101F17" w14:textId="0F79760A" w:rsidR="00304D18" w:rsidRDefault="00304D18">
      <w:pPr>
        <w:pStyle w:val="TDC4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hyperlink w:anchor="_Toc56923516" w:history="1">
        <w:r w:rsidRPr="007F58D4">
          <w:rPr>
            <w:rStyle w:val="Hipervnculo"/>
            <w:noProof/>
          </w:rPr>
          <w:t>APARTADO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_Toc56923516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15ED74A" w14:textId="0685A42E" w:rsidR="00927AD1" w:rsidRPr="00927AD1" w:rsidRDefault="00927AD1" w:rsidP="00927AD1">
      <w:r>
        <w:fldChar w:fldCharType="end"/>
      </w:r>
    </w:p>
    <w:p w14:paraId="0E762606" w14:textId="77777777" w:rsidR="003134A4" w:rsidRDefault="003134A4" w:rsidP="007837D3">
      <w:pPr>
        <w:pStyle w:val="Enunciado"/>
        <w:ind w:left="0"/>
        <w:rPr>
          <w:b/>
          <w:bCs/>
          <w:i w:val="0"/>
          <w:iCs w:val="0"/>
          <w:sz w:val="20"/>
          <w:szCs w:val="20"/>
        </w:rPr>
      </w:pPr>
    </w:p>
    <w:p w14:paraId="659D7C7C" w14:textId="1E16DF7A" w:rsidR="0042498B" w:rsidRDefault="0042498B">
      <w:pPr>
        <w:rPr>
          <w:rFonts w:ascii="Avenir Next LT Pro" w:eastAsiaTheme="majorEastAsia" w:hAnsi="Avenir Next LT Pro" w:cstheme="majorBidi"/>
          <w:color w:val="404040" w:themeColor="text1" w:themeTint="BF"/>
          <w:spacing w:val="30"/>
          <w:sz w:val="36"/>
          <w:szCs w:val="36"/>
          <w:u w:val="single" w:color="7F7F7F" w:themeColor="text1" w:themeTint="80"/>
        </w:rPr>
      </w:pPr>
      <w:bookmarkStart w:id="7" w:name="_Toc55311065"/>
      <w:bookmarkStart w:id="8" w:name="_Toc55311449"/>
      <w:bookmarkStart w:id="9" w:name="_Toc55312434"/>
      <w:r>
        <w:br w:type="page"/>
      </w:r>
    </w:p>
    <w:p w14:paraId="35E88C96" w14:textId="4020A3AB" w:rsidR="00E041DA" w:rsidRPr="00586FD3" w:rsidRDefault="00E041DA" w:rsidP="00E041DA">
      <w:pPr>
        <w:pStyle w:val="Ttulo1"/>
        <w:rPr>
          <w:u w:val="none"/>
        </w:rPr>
      </w:pPr>
      <w:bookmarkStart w:id="10" w:name="_Toc56923510"/>
      <w:bookmarkEnd w:id="7"/>
      <w:bookmarkEnd w:id="8"/>
      <w:bookmarkEnd w:id="9"/>
      <w:r>
        <w:rPr>
          <w:u w:val="none"/>
        </w:rPr>
        <w:lastRenderedPageBreak/>
        <w:t>SOLUCIÓN</w:t>
      </w:r>
      <w:bookmarkEnd w:id="10"/>
    </w:p>
    <w:p w14:paraId="32C0F563" w14:textId="77777777" w:rsidR="006735B5" w:rsidRDefault="006735B5" w:rsidP="006735B5"/>
    <w:p w14:paraId="26346770" w14:textId="601C9835" w:rsidR="006C0528" w:rsidRPr="00304D18" w:rsidRDefault="009202D5" w:rsidP="00304D18">
      <w:pPr>
        <w:pStyle w:val="Ttulo2"/>
      </w:pPr>
      <w:bookmarkStart w:id="11" w:name="_Toc56923511"/>
      <w:r w:rsidRPr="00304D18">
        <w:t>CONOCER AL USUARIO</w:t>
      </w:r>
      <w:bookmarkEnd w:id="11"/>
    </w:p>
    <w:p w14:paraId="179404A8" w14:textId="08F6FCFE" w:rsidR="009202D5" w:rsidRPr="009202D5" w:rsidRDefault="009202D5" w:rsidP="00304D18">
      <w:pPr>
        <w:jc w:val="both"/>
      </w:pPr>
      <w:r>
        <w:t>En esta sección definiremos a tres personas. Cada persona nos ayudará a conocer al</w:t>
      </w:r>
      <w:r w:rsidR="00304D18">
        <w:t xml:space="preserve"> potencial</w:t>
      </w:r>
      <w:r>
        <w:t xml:space="preserve"> usuario de cada uno de los roles de la aplicación web, así como sus necesidades.</w:t>
      </w:r>
    </w:p>
    <w:p w14:paraId="405C8E6C" w14:textId="7ABE3D01" w:rsidR="009202D5" w:rsidRPr="00304D18" w:rsidRDefault="009202D5" w:rsidP="00304D18">
      <w:pPr>
        <w:pStyle w:val="Ttulo3"/>
      </w:pPr>
      <w:bookmarkStart w:id="12" w:name="_Toc56923512"/>
      <w:r w:rsidRPr="00304D18">
        <w:t>PERSONA ESTUDIANTE</w:t>
      </w:r>
      <w:bookmarkEnd w:id="12"/>
      <w:r w:rsidR="00304D18" w:rsidRPr="00304D18">
        <w:br/>
      </w:r>
    </w:p>
    <w:p w14:paraId="16BEBAC8" w14:textId="743A96DD" w:rsidR="009202D5" w:rsidRDefault="00304D18" w:rsidP="00304D18">
      <w:pPr>
        <w:ind w:right="-1"/>
      </w:pPr>
      <w:r>
        <w:rPr>
          <w:noProof/>
        </w:rPr>
        <w:drawing>
          <wp:inline distT="0" distB="0" distL="0" distR="0" wp14:anchorId="06BA827E" wp14:editId="02CA3259">
            <wp:extent cx="5400040" cy="3599829"/>
            <wp:effectExtent l="0" t="0" r="0" b="635"/>
            <wp:docPr id="5" name="Imagen 5" descr="placeholder - Organismo Internacional de Juventud para Iberoamér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aceholder - Organismo Internacional de Juventud para Iberoamérica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99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7EBCC" w14:textId="77777777" w:rsidR="009202D5" w:rsidRPr="009202D5" w:rsidRDefault="009202D5" w:rsidP="009202D5"/>
    <w:p w14:paraId="05CCF115" w14:textId="2EA68129" w:rsidR="00304D18" w:rsidRPr="00304D18" w:rsidRDefault="009202D5" w:rsidP="00304D18">
      <w:pPr>
        <w:pStyle w:val="Ttulo3"/>
      </w:pPr>
      <w:bookmarkStart w:id="13" w:name="_Toc56923513"/>
      <w:r>
        <w:lastRenderedPageBreak/>
        <w:t>PERSONA PROFESOR</w:t>
      </w:r>
      <w:bookmarkEnd w:id="13"/>
      <w:r w:rsidR="00304D18">
        <w:br/>
      </w:r>
    </w:p>
    <w:p w14:paraId="1295025A" w14:textId="0D17B730" w:rsidR="00304D18" w:rsidRPr="00304D18" w:rsidRDefault="00304D18" w:rsidP="00304D18">
      <w:r>
        <w:rPr>
          <w:noProof/>
        </w:rPr>
        <w:drawing>
          <wp:inline distT="0" distB="0" distL="0" distR="0" wp14:anchorId="61DB53C6" wp14:editId="093B3435">
            <wp:extent cx="5400040" cy="3599829"/>
            <wp:effectExtent l="0" t="0" r="0" b="635"/>
            <wp:docPr id="10" name="Imagen 10" descr="placeholder - Organismo Internacional de Juventud para Iberoamér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aceholder - Organismo Internacional de Juventud para Iberoamérica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99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B64E8" w14:textId="77777777" w:rsidR="009202D5" w:rsidRPr="009202D5" w:rsidRDefault="009202D5" w:rsidP="009202D5"/>
    <w:p w14:paraId="65CE4272" w14:textId="4DA94C4C" w:rsidR="00B16A74" w:rsidRDefault="009202D5" w:rsidP="00304D18">
      <w:pPr>
        <w:pStyle w:val="Ttulo3"/>
        <w:rPr>
          <w:rStyle w:val="Ttulo3Car"/>
        </w:rPr>
      </w:pPr>
      <w:bookmarkStart w:id="14" w:name="_Toc56923514"/>
      <w:r w:rsidRPr="00304D18">
        <w:rPr>
          <w:rStyle w:val="Ttulo3Car"/>
        </w:rPr>
        <w:t>PERSONA ADMINISTRADOR</w:t>
      </w:r>
      <w:bookmarkEnd w:id="14"/>
      <w:r w:rsidR="00B16A74">
        <w:rPr>
          <w:rStyle w:val="Ttulo3Car"/>
        </w:rPr>
        <w:br/>
      </w:r>
    </w:p>
    <w:p w14:paraId="5309861B" w14:textId="0C20EA6E" w:rsidR="00304D18" w:rsidRDefault="00304D18" w:rsidP="00B16A74">
      <w:r>
        <w:rPr>
          <w:noProof/>
        </w:rPr>
        <w:drawing>
          <wp:inline distT="0" distB="0" distL="0" distR="0" wp14:anchorId="59BB0397" wp14:editId="3FF246F5">
            <wp:extent cx="5400040" cy="3599829"/>
            <wp:effectExtent l="0" t="0" r="0" b="635"/>
            <wp:docPr id="11" name="Imagen 11" descr="placeholder - Organismo Internacional de Juventud para Iberoamér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aceholder - Organismo Internacional de Juventud para Iberoamérica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99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41F4F" w14:textId="23222F6D" w:rsidR="00304D18" w:rsidRDefault="00304D18" w:rsidP="00304D18"/>
    <w:p w14:paraId="7BC840E0" w14:textId="6C1B4A68" w:rsidR="00650E1E" w:rsidRDefault="00B16A74" w:rsidP="00650E1E">
      <w:pPr>
        <w:pStyle w:val="Ttulo2"/>
      </w:pPr>
      <w:r>
        <w:lastRenderedPageBreak/>
        <w:t>CONOCER AL ENTORNO</w:t>
      </w:r>
    </w:p>
    <w:p w14:paraId="6E025DFB" w14:textId="43FC6684" w:rsidR="00B16A74" w:rsidRPr="00B16A74" w:rsidRDefault="00B16A74" w:rsidP="00B16A74">
      <w:r>
        <w:t xml:space="preserve">Breve análisis de dos sitios web con objetivo similar al planteado. Este análisis tiene la finalidad de observar </w:t>
      </w:r>
    </w:p>
    <w:sectPr w:rsidR="00B16A74" w:rsidRPr="00B16A74" w:rsidSect="009202D5">
      <w:headerReference w:type="default" r:id="rId13"/>
      <w:footerReference w:type="default" r:id="rId14"/>
      <w:headerReference w:type="first" r:id="rId15"/>
      <w:pgSz w:w="11906" w:h="16838"/>
      <w:pgMar w:top="1417" w:right="1701" w:bottom="1417" w:left="1701" w:header="142" w:footer="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91BE8C" w14:textId="77777777" w:rsidR="00E95159" w:rsidRDefault="00E95159" w:rsidP="001D0DEF">
      <w:pPr>
        <w:spacing w:after="0" w:line="240" w:lineRule="auto"/>
      </w:pPr>
      <w:r>
        <w:separator/>
      </w:r>
    </w:p>
  </w:endnote>
  <w:endnote w:type="continuationSeparator" w:id="0">
    <w:p w14:paraId="1BC029A4" w14:textId="77777777" w:rsidR="00E95159" w:rsidRDefault="00E95159" w:rsidP="001D0D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Avenir Next LT Pro Light">
    <w:altName w:val="Avenir Next LT Pro Light"/>
    <w:charset w:val="00"/>
    <w:family w:val="swiss"/>
    <w:pitch w:val="variable"/>
    <w:sig w:usb0="A00000EF" w:usb1="5000204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38186287"/>
      <w:docPartObj>
        <w:docPartGallery w:val="Page Numbers (Bottom of Page)"/>
        <w:docPartUnique/>
      </w:docPartObj>
    </w:sdtPr>
    <w:sdtEndPr>
      <w:rPr>
        <w:rFonts w:ascii="Avenir Next LT Pro Light" w:hAnsi="Avenir Next LT Pro Light"/>
      </w:rPr>
    </w:sdtEndPr>
    <w:sdtContent>
      <w:p w14:paraId="4A00EE68" w14:textId="77777777" w:rsidR="00AE17AE" w:rsidRPr="00AE17AE" w:rsidRDefault="00140A4D" w:rsidP="00140A4D">
        <w:pPr>
          <w:pStyle w:val="Piedepgina"/>
          <w:tabs>
            <w:tab w:val="clear" w:pos="8504"/>
            <w:tab w:val="right" w:pos="9781"/>
          </w:tabs>
          <w:ind w:left="-1418" w:right="-850"/>
          <w:jc w:val="center"/>
          <w:rPr>
            <w:rFonts w:ascii="Avenir Next LT Pro Light" w:hAnsi="Avenir Next LT Pro Light"/>
          </w:rPr>
        </w:pPr>
        <w:r>
          <w:rPr>
            <w:rFonts w:ascii="Avenir Next LT Pro Light" w:hAnsi="Avenir Next LT Pro Light"/>
            <w:noProof/>
          </w:rPr>
          <mc:AlternateContent>
            <mc:Choice Requires="wps">
              <w:drawing>
                <wp:anchor distT="0" distB="0" distL="114300" distR="114300" simplePos="0" relativeHeight="251652096" behindDoc="1" locked="0" layoutInCell="1" allowOverlap="1" wp14:anchorId="11B1D6BA" wp14:editId="6E874CD9">
                  <wp:simplePos x="0" y="0"/>
                  <wp:positionH relativeFrom="column">
                    <wp:posOffset>-1280160</wp:posOffset>
                  </wp:positionH>
                  <wp:positionV relativeFrom="paragraph">
                    <wp:posOffset>-84455</wp:posOffset>
                  </wp:positionV>
                  <wp:extent cx="7829550" cy="685800"/>
                  <wp:effectExtent l="0" t="0" r="19050" b="19050"/>
                  <wp:wrapNone/>
                  <wp:docPr id="2" name="Rectángulo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7829550" cy="6858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3E66F2F9" id="Rectángulo 2" o:spid="_x0000_s1026" style="position:absolute;margin-left:-100.8pt;margin-top:-6.65pt;width:616.5pt;height:54pt;z-index:-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" fillcolor="#f2f2f2 [3052]" strokecolor="black [3213]" strokeweight="1.5pt"/>
              </w:pict>
            </mc:Fallback>
          </mc:AlternateContent>
        </w:r>
        <w:r w:rsidR="00AE17AE" w:rsidRPr="00AE17AE">
          <w:rPr>
            <w:rFonts w:ascii="Avenir Next LT Pro Light" w:hAnsi="Avenir Next LT Pro Light"/>
          </w:rPr>
          <w:fldChar w:fldCharType="begin"/>
        </w:r>
        <w:r w:rsidR="00AE17AE" w:rsidRPr="00AE17AE">
          <w:rPr>
            <w:rFonts w:ascii="Avenir Next LT Pro Light" w:hAnsi="Avenir Next LT Pro Light"/>
          </w:rPr>
          <w:instrText>PAGE   \* MERGEFORMAT</w:instrText>
        </w:r>
        <w:r w:rsidR="00AE17AE" w:rsidRPr="00AE17AE">
          <w:rPr>
            <w:rFonts w:ascii="Avenir Next LT Pro Light" w:hAnsi="Avenir Next LT Pro Light"/>
          </w:rPr>
          <w:fldChar w:fldCharType="separate"/>
        </w:r>
        <w:r w:rsidR="00AE17AE" w:rsidRPr="00AE17AE">
          <w:rPr>
            <w:rFonts w:ascii="Avenir Next LT Pro Light" w:hAnsi="Avenir Next LT Pro Light"/>
          </w:rPr>
          <w:t>2</w:t>
        </w:r>
        <w:r w:rsidR="00AE17AE" w:rsidRPr="00AE17AE">
          <w:rPr>
            <w:rFonts w:ascii="Avenir Next LT Pro Light" w:hAnsi="Avenir Next LT Pro Light"/>
          </w:rPr>
          <w:fldChar w:fldCharType="end"/>
        </w:r>
      </w:p>
    </w:sdtContent>
  </w:sdt>
  <w:p w14:paraId="20C6D763" w14:textId="77777777" w:rsidR="00AE17AE" w:rsidRDefault="00AE17A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266EB5" w14:textId="77777777" w:rsidR="00E95159" w:rsidRDefault="00E95159" w:rsidP="001D0DEF">
      <w:pPr>
        <w:spacing w:after="0" w:line="240" w:lineRule="auto"/>
      </w:pPr>
      <w:r>
        <w:separator/>
      </w:r>
    </w:p>
  </w:footnote>
  <w:footnote w:type="continuationSeparator" w:id="0">
    <w:p w14:paraId="01D9DBBF" w14:textId="77777777" w:rsidR="00E95159" w:rsidRDefault="00E95159" w:rsidP="001D0D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7EF2A4" w14:textId="3DDFA19F" w:rsidR="00AE17AE" w:rsidRPr="00AE17AE" w:rsidRDefault="002373C7" w:rsidP="00AE17AE">
    <w:pPr>
      <w:pStyle w:val="Encabezado"/>
      <w:tabs>
        <w:tab w:val="clear" w:pos="8504"/>
        <w:tab w:val="right" w:pos="9923"/>
      </w:tabs>
      <w:ind w:left="-1418" w:right="-992"/>
      <w:rPr>
        <w:rFonts w:ascii="Avenir Next LT Pro Light" w:hAnsi="Avenir Next LT Pro Light"/>
      </w:rPr>
    </w:pPr>
    <w:r>
      <w:rPr>
        <w:rFonts w:ascii="Avenir Next LT Pro Light" w:hAnsi="Avenir Next LT Pro Light"/>
        <w:noProof/>
      </w:rPr>
      <mc:AlternateContent>
        <mc:Choice Requires="wps">
          <w:drawing>
            <wp:anchor distT="0" distB="0" distL="114300" distR="114300" simplePos="0" relativeHeight="251639808" behindDoc="1" locked="0" layoutInCell="1" allowOverlap="1" wp14:anchorId="6935A84A" wp14:editId="4A85FFC4">
              <wp:simplePos x="0" y="0"/>
              <wp:positionH relativeFrom="column">
                <wp:posOffset>-1284851</wp:posOffset>
              </wp:positionH>
              <wp:positionV relativeFrom="paragraph">
                <wp:posOffset>-131112</wp:posOffset>
              </wp:positionV>
              <wp:extent cx="7829550" cy="696036"/>
              <wp:effectExtent l="0" t="0" r="19050" b="27940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29550" cy="696036"/>
                      </a:xfrm>
                      <a:prstGeom prst="rect">
                        <a:avLst/>
                      </a:prstGeom>
                      <a:solidFill>
                        <a:schemeClr val="bg1">
                          <a:lumMod val="95000"/>
                        </a:schemeClr>
                      </a:solidFill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4713E1E" id="Rectángulo 1" o:spid="_x0000_s1026" style="position:absolute;margin-left:-101.15pt;margin-top:-10.3pt;width:616.5pt;height:54.8pt;z-index:-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" fillcolor="#f2f2f2 [3052]" strokecolor="black [3213]" strokeweight="1.5pt"/>
          </w:pict>
        </mc:Fallback>
      </mc:AlternateContent>
    </w:r>
    <w:r w:rsidR="00AE17AE" w:rsidRPr="008E4108">
      <w:rPr>
        <w:rFonts w:ascii="Avenir Next LT Pro Light" w:hAnsi="Avenir Next LT Pro Light"/>
      </w:rPr>
      <w:t xml:space="preserve">HUGO ROMERO </w:t>
    </w:r>
    <w:r w:rsidR="006B54BB">
      <w:rPr>
        <w:rFonts w:ascii="Avenir Next LT Pro Light" w:hAnsi="Avenir Next LT Pro Light"/>
      </w:rPr>
      <w:t>· MARIBEL MEDRANO</w:t>
    </w:r>
    <w:r w:rsidR="00AE17AE">
      <w:rPr>
        <w:rFonts w:ascii="Avenir Next LT Pro Light" w:hAnsi="Avenir Next LT Pro Light"/>
      </w:rPr>
      <w:tab/>
    </w:r>
    <w:sdt>
      <w:sdtPr>
        <w:rPr>
          <w:rFonts w:ascii="Avenir Next LT Pro Light" w:hAnsi="Avenir Next LT Pro Light"/>
        </w:rPr>
        <w:alias w:val="Fecha de publicación"/>
        <w:tag w:val=""/>
        <w:id w:val="-1793814848"/>
        <w:dataBinding w:prefixMappings="xmlns:ns0='http://schemas.microsoft.com/office/2006/coverPageProps' " w:xpath="/ns0:CoverPageProperties[1]/ns0:PublishDate[1]" w:storeItemID="{55AF091B-3C7A-41E3-B477-F2FDAA23CFDA}"/>
        <w:date w:fullDate="2020-11-10T00:00:00Z">
          <w:dateFormat w:val="dd/MM/yyyy"/>
          <w:lid w:val="es-ES"/>
          <w:storeMappedDataAs w:val="dateTime"/>
          <w:calendar w:val="gregorian"/>
        </w:date>
      </w:sdtPr>
      <w:sdtEndPr/>
      <w:sdtContent>
        <w:r w:rsidR="006B54BB">
          <w:rPr>
            <w:rFonts w:ascii="Avenir Next LT Pro Light" w:hAnsi="Avenir Next LT Pro Light"/>
          </w:rPr>
          <w:t>10/11/2020</w:t>
        </w:r>
      </w:sdtContent>
    </w:sdt>
    <w:r w:rsidR="00AE17AE">
      <w:rPr>
        <w:rFonts w:ascii="Avenir Next LT Pro Light" w:hAnsi="Avenir Next LT Pro Light"/>
      </w:rPr>
      <w:tab/>
      <w:t xml:space="preserve">     NIA: 100 386 322</w:t>
    </w:r>
    <w:r w:rsidR="006B54BB">
      <w:rPr>
        <w:rFonts w:ascii="Avenir Next LT Pro Light" w:hAnsi="Avenir Next LT Pro Light"/>
      </w:rPr>
      <w:t xml:space="preserve"> · 100 386 149</w:t>
    </w:r>
  </w:p>
  <w:p w14:paraId="0E2F4E5B" w14:textId="77777777" w:rsidR="00C27171" w:rsidRDefault="008E4108" w:rsidP="008E4108">
    <w:pPr>
      <w:pStyle w:val="Encabezado"/>
      <w:tabs>
        <w:tab w:val="clear" w:pos="4252"/>
        <w:tab w:val="clear" w:pos="8504"/>
        <w:tab w:val="left" w:pos="3180"/>
      </w:tabs>
      <w:ind w:left="-1418"/>
      <w:rPr>
        <w:rFonts w:ascii="Avenir Next LT Pro Light" w:hAnsi="Avenir Next LT Pro Light"/>
      </w:rPr>
    </w:pPr>
    <w:r>
      <w:rPr>
        <w:rFonts w:ascii="Avenir Next LT Pro Light" w:hAnsi="Avenir Next LT Pro Light"/>
      </w:rPr>
      <w:tab/>
    </w:r>
    <w:r>
      <w:rPr>
        <w:rFonts w:ascii="Avenir Next LT Pro Light" w:hAnsi="Avenir Next LT Pro Light"/>
      </w:rPr>
      <w:tab/>
    </w:r>
    <w:r>
      <w:rPr>
        <w:rFonts w:ascii="Avenir Next LT Pro Light" w:hAnsi="Avenir Next LT Pro Light"/>
      </w:rPr>
      <w:tab/>
    </w:r>
  </w:p>
  <w:p w14:paraId="47DDA531" w14:textId="68A8A9CB" w:rsidR="00C27171" w:rsidRPr="00BD3BD1" w:rsidRDefault="000E3B0C" w:rsidP="00301FE0">
    <w:pPr>
      <w:pStyle w:val="Encabezado"/>
      <w:tabs>
        <w:tab w:val="clear" w:pos="8504"/>
        <w:tab w:val="left" w:pos="7680"/>
      </w:tabs>
      <w:jc w:val="center"/>
      <w:rPr>
        <w:rFonts w:ascii="Avenir Next LT Pro" w:hAnsi="Avenir Next LT Pro"/>
        <w:b/>
        <w:bCs/>
        <w:caps/>
        <w:spacing w:val="40"/>
      </w:rPr>
    </w:pPr>
    <w:r w:rsidRPr="00BD3BD1">
      <w:rPr>
        <w:rFonts w:ascii="Avenir Next LT Pro Light" w:hAnsi="Avenir Next LT Pro Light"/>
        <w:b/>
        <w:bCs/>
        <w:caps/>
        <w:spacing w:val="40"/>
      </w:rPr>
      <w:fldChar w:fldCharType="begin"/>
    </w:r>
    <w:r w:rsidRPr="00BD3BD1">
      <w:rPr>
        <w:rFonts w:ascii="Avenir Next LT Pro Light" w:hAnsi="Avenir Next LT Pro Light"/>
        <w:b/>
        <w:bCs/>
        <w:caps/>
        <w:spacing w:val="40"/>
      </w:rPr>
      <w:instrText xml:space="preserve"> STYLEREF  Título  \* MERGEFORMAT </w:instrText>
    </w:r>
    <w:r w:rsidRPr="00BD3BD1">
      <w:rPr>
        <w:rFonts w:ascii="Avenir Next LT Pro Light" w:hAnsi="Avenir Next LT Pro Light"/>
        <w:b/>
        <w:bCs/>
        <w:caps/>
        <w:spacing w:val="40"/>
      </w:rPr>
      <w:fldChar w:fldCharType="separate"/>
    </w:r>
    <w:r w:rsidR="00B16A74">
      <w:rPr>
        <w:rFonts w:ascii="Avenir Next LT Pro Light" w:hAnsi="Avenir Next LT Pro Light"/>
        <w:b/>
        <w:bCs/>
        <w:caps/>
        <w:noProof/>
        <w:spacing w:val="40"/>
      </w:rPr>
      <w:t>INTERFACES DE USUARIO</w:t>
    </w:r>
    <w:r w:rsidRPr="00BD3BD1">
      <w:rPr>
        <w:rFonts w:ascii="Avenir Next LT Pro Light" w:hAnsi="Avenir Next LT Pro Light"/>
        <w:b/>
        <w:bCs/>
        <w:caps/>
        <w:spacing w:val="40"/>
      </w:rPr>
      <w:fldChar w:fldCharType="end"/>
    </w:r>
    <w:r w:rsidR="002A0B85">
      <w:rPr>
        <w:rFonts w:ascii="Avenir Next LT Pro Light" w:hAnsi="Avenir Next LT Pro Light"/>
        <w:b/>
        <w:bCs/>
        <w:caps/>
        <w:spacing w:val="40"/>
      </w:rPr>
      <w:t xml:space="preserve"> · </w:t>
    </w:r>
    <w:r w:rsidR="00301FE0" w:rsidRPr="00FE4422">
      <w:rPr>
        <w:rFonts w:ascii="Avenir Next LT Pro Light" w:hAnsi="Avenir Next LT Pro Light"/>
        <w:caps/>
        <w:spacing w:val="40"/>
      </w:rPr>
      <w:fldChar w:fldCharType="begin"/>
    </w:r>
    <w:r w:rsidR="00301FE0" w:rsidRPr="00FE4422">
      <w:rPr>
        <w:rFonts w:ascii="Avenir Next LT Pro Light" w:hAnsi="Avenir Next LT Pro Light"/>
        <w:caps/>
        <w:spacing w:val="40"/>
      </w:rPr>
      <w:instrText xml:space="preserve"> STYLEREF  "Subtítulo;Titulo del informe"  \* MERGEFORMAT </w:instrText>
    </w:r>
    <w:r w:rsidR="00301FE0" w:rsidRPr="00FE4422">
      <w:rPr>
        <w:rFonts w:ascii="Avenir Next LT Pro Light" w:hAnsi="Avenir Next LT Pro Light"/>
        <w:caps/>
        <w:spacing w:val="40"/>
      </w:rPr>
      <w:fldChar w:fldCharType="separate"/>
    </w:r>
    <w:r w:rsidR="00B16A74">
      <w:rPr>
        <w:rFonts w:ascii="Avenir Next LT Pro Light" w:hAnsi="Avenir Next LT Pro Light"/>
        <w:caps/>
        <w:noProof/>
        <w:spacing w:val="40"/>
      </w:rPr>
      <w:t>PROTOTIPADO</w:t>
    </w:r>
    <w:r w:rsidR="00301FE0" w:rsidRPr="00FE4422">
      <w:rPr>
        <w:rFonts w:ascii="Avenir Next LT Pro Light" w:hAnsi="Avenir Next LT Pro Light"/>
        <w:caps/>
        <w:spacing w:val="40"/>
      </w:rPr>
      <w:fldChar w:fldCharType="end"/>
    </w:r>
  </w:p>
  <w:p w14:paraId="1D17221E" w14:textId="77777777" w:rsidR="00AE17AE" w:rsidRDefault="008E4108" w:rsidP="008E4108">
    <w:pPr>
      <w:pStyle w:val="Encabezado"/>
      <w:tabs>
        <w:tab w:val="clear" w:pos="4252"/>
        <w:tab w:val="clear" w:pos="8504"/>
        <w:tab w:val="left" w:pos="3180"/>
      </w:tabs>
      <w:ind w:left="-1418"/>
      <w:rPr>
        <w:rFonts w:ascii="Avenir Next LT Pro Light" w:hAnsi="Avenir Next LT Pro Light"/>
      </w:rPr>
    </w:pPr>
    <w:r>
      <w:rPr>
        <w:rFonts w:ascii="Avenir Next LT Pro Light" w:hAnsi="Avenir Next LT Pro Light"/>
      </w:rPr>
      <w:tab/>
    </w:r>
    <w:r>
      <w:rPr>
        <w:rFonts w:ascii="Avenir Next LT Pro Light" w:hAnsi="Avenir Next LT Pro Light"/>
      </w:rPr>
      <w:tab/>
    </w:r>
    <w:r>
      <w:rPr>
        <w:rFonts w:ascii="Avenir Next LT Pro Light" w:hAnsi="Avenir Next LT Pro Light"/>
      </w:rPr>
      <w:tab/>
    </w:r>
    <w:r>
      <w:rPr>
        <w:rFonts w:ascii="Avenir Next LT Pro Light" w:hAnsi="Avenir Next LT Pro Light"/>
      </w:rPr>
      <w:tab/>
    </w:r>
    <w:r>
      <w:rPr>
        <w:rFonts w:ascii="Avenir Next LT Pro Light" w:hAnsi="Avenir Next LT Pro Light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E3A27C" w14:textId="77777777" w:rsidR="00854F33" w:rsidRDefault="00F776E0" w:rsidP="005E12E6">
    <w:pPr>
      <w:pStyle w:val="Encabezado"/>
      <w:tabs>
        <w:tab w:val="clear" w:pos="4252"/>
        <w:tab w:val="clear" w:pos="8504"/>
        <w:tab w:val="left" w:pos="2662"/>
        <w:tab w:val="left" w:pos="5274"/>
      </w:tabs>
      <w:ind w:left="-1418" w:right="-992"/>
      <w:jc w:val="center"/>
      <w:rPr>
        <w:rFonts w:ascii="Avenir Next LT Pro Light" w:hAnsi="Avenir Next LT Pro Light"/>
        <w:b/>
        <w:bCs/>
        <w:sz w:val="28"/>
        <w:szCs w:val="28"/>
      </w:rPr>
    </w:pPr>
    <w:r>
      <w:rPr>
        <w:rFonts w:ascii="Avenir Next LT Pro Light" w:hAnsi="Avenir Next LT Pro Light"/>
        <w:b/>
        <w:bCs/>
        <w:noProof/>
        <w:sz w:val="28"/>
        <w:szCs w:val="28"/>
      </w:rPr>
      <w:drawing>
        <wp:anchor distT="0" distB="0" distL="114300" distR="114300" simplePos="0" relativeHeight="251682816" behindDoc="0" locked="0" layoutInCell="1" allowOverlap="1" wp14:anchorId="579C1246" wp14:editId="1975E192">
          <wp:simplePos x="0" y="0"/>
          <wp:positionH relativeFrom="column">
            <wp:posOffset>5180965</wp:posOffset>
          </wp:positionH>
          <wp:positionV relativeFrom="paragraph">
            <wp:posOffset>56042</wp:posOffset>
          </wp:positionV>
          <wp:extent cx="1201479" cy="1201479"/>
          <wp:effectExtent l="0" t="0" r="0" b="0"/>
          <wp:wrapNone/>
          <wp:docPr id="9" name="Imagen 9" descr="Imagen que contiene 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Imagen que contiene Text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1479" cy="120147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A03F4">
      <w:rPr>
        <w:rFonts w:ascii="Avenir Next LT Pro Light" w:hAnsi="Avenir Next LT Pro Light"/>
        <w:b/>
        <w:bCs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72576" behindDoc="1" locked="0" layoutInCell="1" allowOverlap="1" wp14:anchorId="5A5B6538" wp14:editId="7F47049C">
              <wp:simplePos x="0" y="0"/>
              <wp:positionH relativeFrom="column">
                <wp:posOffset>-1218358</wp:posOffset>
              </wp:positionH>
              <wp:positionV relativeFrom="paragraph">
                <wp:posOffset>-175230</wp:posOffset>
              </wp:positionV>
              <wp:extent cx="7829550" cy="1616148"/>
              <wp:effectExtent l="0" t="0" r="19050" b="22225"/>
              <wp:wrapNone/>
              <wp:docPr id="3" name="Rectá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29550" cy="1616148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8592F9A" id="Rectángulo 3" o:spid="_x0000_s1026" style="position:absolute;margin-left:-95.95pt;margin-top:-13.8pt;width:616.5pt;height:127.2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" fillcolor="#b4c6e7 [1300]" strokecolor="black [3213]" strokeweight="1.5pt"/>
          </w:pict>
        </mc:Fallback>
      </mc:AlternateContent>
    </w:r>
  </w:p>
  <w:p w14:paraId="20DD692F" w14:textId="1A24B26F" w:rsidR="005E12E6" w:rsidRDefault="00F17620" w:rsidP="00854F33">
    <w:pPr>
      <w:pStyle w:val="Encabezado"/>
      <w:tabs>
        <w:tab w:val="clear" w:pos="4252"/>
        <w:tab w:val="clear" w:pos="8504"/>
        <w:tab w:val="left" w:pos="2662"/>
        <w:tab w:val="left" w:pos="5274"/>
      </w:tabs>
      <w:ind w:left="-1418" w:right="-992"/>
      <w:rPr>
        <w:rFonts w:ascii="Avenir Next LT Pro Light" w:hAnsi="Avenir Next LT Pro Light"/>
        <w:b/>
        <w:bCs/>
        <w:sz w:val="28"/>
        <w:szCs w:val="28"/>
      </w:rPr>
    </w:pPr>
    <w:r w:rsidRPr="00BA03F4">
      <w:rPr>
        <w:rFonts w:ascii="Avenir Next LT Pro Light" w:hAnsi="Avenir Next LT Pro Light"/>
        <w:b/>
        <w:bCs/>
        <w:sz w:val="28"/>
        <w:szCs w:val="28"/>
      </w:rPr>
      <w:t xml:space="preserve">HUGO ROMERO </w:t>
    </w:r>
    <w:r w:rsidR="006B54BB">
      <w:rPr>
        <w:rFonts w:ascii="Avenir Next LT Pro Light" w:hAnsi="Avenir Next LT Pro Light"/>
        <w:b/>
        <w:bCs/>
        <w:sz w:val="28"/>
        <w:szCs w:val="28"/>
      </w:rPr>
      <w:t>· MARIBEL MEDRANO</w:t>
    </w:r>
  </w:p>
  <w:p w14:paraId="6918E68B" w14:textId="4FCE2876" w:rsidR="00F776E0" w:rsidRDefault="00E95159" w:rsidP="005E12E6">
    <w:pPr>
      <w:pStyle w:val="Encabezado"/>
      <w:tabs>
        <w:tab w:val="clear" w:pos="4252"/>
        <w:tab w:val="clear" w:pos="8504"/>
        <w:tab w:val="left" w:pos="2662"/>
        <w:tab w:val="left" w:pos="5274"/>
      </w:tabs>
      <w:ind w:left="-1418" w:right="-992"/>
      <w:rPr>
        <w:rFonts w:ascii="Avenir Next LT Pro Light" w:hAnsi="Avenir Next LT Pro Light"/>
        <w:b/>
        <w:bCs/>
        <w:sz w:val="28"/>
        <w:szCs w:val="28"/>
      </w:rPr>
    </w:pPr>
    <w:sdt>
      <w:sdtPr>
        <w:rPr>
          <w:rFonts w:ascii="Avenir Next LT Pro Light" w:hAnsi="Avenir Next LT Pro Light"/>
          <w:b/>
          <w:bCs/>
          <w:sz w:val="28"/>
          <w:szCs w:val="28"/>
        </w:rPr>
        <w:alias w:val="Fecha de publicación"/>
        <w:tag w:val=""/>
        <w:id w:val="-2121292344"/>
        <w:dataBinding w:prefixMappings="xmlns:ns0='http://schemas.microsoft.com/office/2006/coverPageProps' " w:xpath="/ns0:CoverPageProperties[1]/ns0:PublishDate[1]" w:storeItemID="{55AF091B-3C7A-41E3-B477-F2FDAA23CFDA}"/>
        <w:date w:fullDate="2020-11-10T00:00:00Z">
          <w:dateFormat w:val="dd/MM/yyyy"/>
          <w:lid w:val="es-ES"/>
          <w:storeMappedDataAs w:val="dateTime"/>
          <w:calendar w:val="gregorian"/>
        </w:date>
      </w:sdtPr>
      <w:sdtEndPr/>
      <w:sdtContent>
        <w:r w:rsidR="006B54BB">
          <w:rPr>
            <w:rFonts w:ascii="Avenir Next LT Pro Light" w:hAnsi="Avenir Next LT Pro Light"/>
            <w:b/>
            <w:bCs/>
            <w:sz w:val="28"/>
            <w:szCs w:val="28"/>
          </w:rPr>
          <w:t>10/11/2020</w:t>
        </w:r>
      </w:sdtContent>
    </w:sdt>
  </w:p>
  <w:p w14:paraId="7B5164B8" w14:textId="77777777" w:rsidR="00384C1F" w:rsidRDefault="00891B47" w:rsidP="005E12E6">
    <w:pPr>
      <w:pStyle w:val="Encabezado"/>
      <w:tabs>
        <w:tab w:val="clear" w:pos="4252"/>
        <w:tab w:val="clear" w:pos="8504"/>
        <w:tab w:val="left" w:pos="2662"/>
        <w:tab w:val="left" w:pos="5274"/>
      </w:tabs>
      <w:ind w:left="-1418" w:right="-992"/>
      <w:rPr>
        <w:rFonts w:ascii="Avenir Next LT Pro Light" w:hAnsi="Avenir Next LT Pro Light"/>
        <w:b/>
        <w:bCs/>
        <w:sz w:val="28"/>
        <w:szCs w:val="28"/>
      </w:rPr>
    </w:pPr>
    <w:r w:rsidRPr="00BA03F4">
      <w:rPr>
        <w:rFonts w:ascii="Avenir Next LT Pro Light" w:hAnsi="Avenir Next LT Pro Light"/>
        <w:b/>
        <w:bCs/>
        <w:sz w:val="28"/>
        <w:szCs w:val="28"/>
      </w:rPr>
      <w:tab/>
    </w:r>
    <w:r w:rsidRPr="00BA03F4">
      <w:rPr>
        <w:rFonts w:ascii="Avenir Next LT Pro Light" w:hAnsi="Avenir Next LT Pro Light"/>
        <w:b/>
        <w:bCs/>
        <w:sz w:val="28"/>
        <w:szCs w:val="28"/>
      </w:rPr>
      <w:tab/>
    </w:r>
    <w:r w:rsidRPr="00BA03F4">
      <w:rPr>
        <w:rFonts w:ascii="Avenir Next LT Pro Light" w:hAnsi="Avenir Next LT Pro Light"/>
        <w:b/>
        <w:bCs/>
        <w:sz w:val="28"/>
        <w:szCs w:val="28"/>
      </w:rPr>
      <w:tab/>
      <w:t xml:space="preserve">        </w:t>
    </w:r>
  </w:p>
  <w:p w14:paraId="7C91DB34" w14:textId="1F27E96D" w:rsidR="005E12E6" w:rsidRDefault="00F17620" w:rsidP="00384C1F">
    <w:pPr>
      <w:pStyle w:val="Encabezado"/>
      <w:tabs>
        <w:tab w:val="clear" w:pos="4252"/>
        <w:tab w:val="clear" w:pos="8504"/>
        <w:tab w:val="left" w:pos="2662"/>
        <w:tab w:val="left" w:pos="5274"/>
      </w:tabs>
      <w:ind w:left="-1418" w:right="-992"/>
      <w:rPr>
        <w:rFonts w:ascii="Avenir Next LT Pro Light" w:hAnsi="Avenir Next LT Pro Light"/>
        <w:b/>
        <w:bCs/>
        <w:sz w:val="28"/>
        <w:szCs w:val="28"/>
      </w:rPr>
    </w:pPr>
    <w:r w:rsidRPr="00BA03F4">
      <w:rPr>
        <w:rFonts w:ascii="Avenir Next LT Pro Light" w:hAnsi="Avenir Next LT Pro Light"/>
        <w:b/>
        <w:bCs/>
        <w:sz w:val="28"/>
        <w:szCs w:val="28"/>
      </w:rPr>
      <w:t>NIA: 100 386 322</w:t>
    </w:r>
    <w:r w:rsidR="00384C1F">
      <w:rPr>
        <w:rFonts w:ascii="Avenir Next LT Pro Light" w:hAnsi="Avenir Next LT Pro Light"/>
        <w:b/>
        <w:bCs/>
        <w:sz w:val="28"/>
        <w:szCs w:val="28"/>
      </w:rPr>
      <w:t xml:space="preserve"> </w:t>
    </w:r>
    <w:r w:rsidR="006B54BB">
      <w:rPr>
        <w:rFonts w:ascii="Avenir Next LT Pro Light" w:hAnsi="Avenir Next LT Pro Light"/>
        <w:b/>
        <w:bCs/>
        <w:sz w:val="28"/>
        <w:szCs w:val="28"/>
      </w:rPr>
      <w:t>· 100 386 149</w:t>
    </w:r>
    <w:r w:rsidR="00384C1F">
      <w:rPr>
        <w:rFonts w:ascii="Avenir Next LT Pro Light" w:hAnsi="Avenir Next LT Pro Light"/>
        <w:b/>
        <w:bCs/>
        <w:sz w:val="28"/>
        <w:szCs w:val="28"/>
      </w:rPr>
      <w:tab/>
    </w:r>
    <w:r w:rsidR="00384C1F">
      <w:rPr>
        <w:rFonts w:ascii="Avenir Next LT Pro Light" w:hAnsi="Avenir Next LT Pro Light"/>
        <w:b/>
        <w:bCs/>
        <w:sz w:val="28"/>
        <w:szCs w:val="28"/>
      </w:rPr>
      <w:tab/>
    </w:r>
    <w:r w:rsidR="00384C1F">
      <w:rPr>
        <w:rFonts w:ascii="Avenir Next LT Pro Light" w:hAnsi="Avenir Next LT Pro Light"/>
        <w:b/>
        <w:bCs/>
        <w:sz w:val="28"/>
        <w:szCs w:val="28"/>
      </w:rPr>
      <w:tab/>
    </w:r>
    <w:r w:rsidR="00384C1F">
      <w:rPr>
        <w:rFonts w:ascii="Avenir Next LT Pro Light" w:hAnsi="Avenir Next LT Pro Light"/>
        <w:b/>
        <w:bCs/>
        <w:sz w:val="28"/>
        <w:szCs w:val="28"/>
      </w:rPr>
      <w:tab/>
    </w:r>
    <w:r w:rsidR="00384C1F">
      <w:rPr>
        <w:rFonts w:ascii="Avenir Next LT Pro Light" w:hAnsi="Avenir Next LT Pro Light"/>
        <w:b/>
        <w:bCs/>
        <w:sz w:val="28"/>
        <w:szCs w:val="28"/>
      </w:rPr>
      <w:tab/>
    </w:r>
    <w:r w:rsidR="00384C1F">
      <w:rPr>
        <w:rFonts w:ascii="Avenir Next LT Pro Light" w:hAnsi="Avenir Next LT Pro Light"/>
        <w:b/>
        <w:bCs/>
        <w:sz w:val="28"/>
        <w:szCs w:val="28"/>
      </w:rPr>
      <w:tab/>
    </w:r>
  </w:p>
  <w:p w14:paraId="02935D8B" w14:textId="77777777" w:rsidR="00F17620" w:rsidRPr="00F776E0" w:rsidRDefault="00384C1F" w:rsidP="00F776E0">
    <w:pPr>
      <w:pStyle w:val="Encabezado"/>
      <w:tabs>
        <w:tab w:val="clear" w:pos="4252"/>
        <w:tab w:val="clear" w:pos="8504"/>
        <w:tab w:val="left" w:pos="2662"/>
        <w:tab w:val="left" w:pos="5274"/>
      </w:tabs>
      <w:ind w:left="-1418" w:right="-992"/>
      <w:rPr>
        <w:rFonts w:ascii="Avenir Next LT Pro Light" w:hAnsi="Avenir Next LT Pro Light"/>
        <w:b/>
        <w:bCs/>
        <w:sz w:val="28"/>
        <w:szCs w:val="28"/>
      </w:rPr>
    </w:pPr>
    <w:r w:rsidRPr="00BA03F4">
      <w:rPr>
        <w:rFonts w:ascii="Avenir Next LT Pro Light" w:hAnsi="Avenir Next LT Pro Light"/>
        <w:b/>
        <w:bCs/>
        <w:sz w:val="28"/>
        <w:szCs w:val="28"/>
      </w:rPr>
      <w:t>Grupo: 50</w:t>
    </w:r>
    <w:r>
      <w:rPr>
        <w:rFonts w:ascii="Avenir Next LT Pro Light" w:hAnsi="Avenir Next LT Pro Light"/>
        <w:b/>
        <w:bCs/>
        <w:sz w:val="28"/>
        <w:szCs w:val="28"/>
      </w:rPr>
      <w:tab/>
    </w:r>
    <w:r>
      <w:rPr>
        <w:rFonts w:ascii="Avenir Next LT Pro Light" w:hAnsi="Avenir Next LT Pro Light"/>
        <w:b/>
        <w:bCs/>
        <w:sz w:val="28"/>
        <w:szCs w:val="28"/>
      </w:rPr>
      <w:tab/>
    </w:r>
    <w:r w:rsidR="00F17620">
      <w:rPr>
        <w:rFonts w:ascii="Avenir Next LT Pro Light" w:hAnsi="Avenir Next LT Pro Light"/>
      </w:rPr>
      <w:tab/>
    </w:r>
    <w:r w:rsidR="00F17620">
      <w:rPr>
        <w:rFonts w:ascii="Avenir Next LT Pro Light" w:hAnsi="Avenir Next LT Pro Light"/>
      </w:rPr>
      <w:tab/>
    </w:r>
    <w:r w:rsidR="00F17620">
      <w:rPr>
        <w:rFonts w:ascii="Avenir Next LT Pro Light" w:hAnsi="Avenir Next LT Pro Light"/>
      </w:rPr>
      <w:tab/>
    </w:r>
    <w:r w:rsidR="00F17620">
      <w:rPr>
        <w:rFonts w:ascii="Avenir Next LT Pro Light" w:hAnsi="Avenir Next LT Pro Light"/>
      </w:rPr>
      <w:tab/>
    </w:r>
    <w:r w:rsidR="00F17620">
      <w:rPr>
        <w:rFonts w:ascii="Avenir Next LT Pro Light" w:hAnsi="Avenir Next LT Pro Light"/>
      </w:rPr>
      <w:tab/>
    </w:r>
    <w:r w:rsidR="00F17620">
      <w:rPr>
        <w:rFonts w:ascii="Avenir Next LT Pro Light" w:hAnsi="Avenir Next LT Pro Light"/>
      </w:rPr>
      <w:tab/>
    </w:r>
    <w:r w:rsidR="00F17620">
      <w:rPr>
        <w:rFonts w:ascii="Avenir Next LT Pro Light" w:hAnsi="Avenir Next LT Pro Light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0703E6"/>
    <w:multiLevelType w:val="multilevel"/>
    <w:tmpl w:val="D1BE1AF2"/>
    <w:lvl w:ilvl="0">
      <w:start w:val="1"/>
      <w:numFmt w:val="decimal"/>
      <w:pStyle w:val="Ttulo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tulo3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75470255"/>
    <w:multiLevelType w:val="hybridMultilevel"/>
    <w:tmpl w:val="1AF80FD0"/>
    <w:lvl w:ilvl="0" w:tplc="1FF4260E">
      <w:start w:val="1"/>
      <w:numFmt w:val="decimal"/>
      <w:pStyle w:val="Apartado"/>
      <w:lvlText w:val="%1."/>
      <w:lvlJc w:val="left"/>
      <w:pPr>
        <w:ind w:left="927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C0A0019" w:tentative="1">
      <w:start w:val="1"/>
      <w:numFmt w:val="lowerLetter"/>
      <w:lvlText w:val="%2."/>
      <w:lvlJc w:val="left"/>
      <w:pPr>
        <w:ind w:left="1647" w:hanging="360"/>
      </w:pPr>
    </w:lvl>
    <w:lvl w:ilvl="2" w:tplc="0C0A001B" w:tentative="1">
      <w:start w:val="1"/>
      <w:numFmt w:val="lowerRoman"/>
      <w:lvlText w:val="%3."/>
      <w:lvlJc w:val="right"/>
      <w:pPr>
        <w:ind w:left="2367" w:hanging="180"/>
      </w:pPr>
    </w:lvl>
    <w:lvl w:ilvl="3" w:tplc="0C0A000F" w:tentative="1">
      <w:start w:val="1"/>
      <w:numFmt w:val="decimal"/>
      <w:lvlText w:val="%4."/>
      <w:lvlJc w:val="left"/>
      <w:pPr>
        <w:ind w:left="3087" w:hanging="360"/>
      </w:pPr>
    </w:lvl>
    <w:lvl w:ilvl="4" w:tplc="0C0A0019" w:tentative="1">
      <w:start w:val="1"/>
      <w:numFmt w:val="lowerLetter"/>
      <w:lvlText w:val="%5."/>
      <w:lvlJc w:val="left"/>
      <w:pPr>
        <w:ind w:left="3807" w:hanging="360"/>
      </w:pPr>
    </w:lvl>
    <w:lvl w:ilvl="5" w:tplc="0C0A001B" w:tentative="1">
      <w:start w:val="1"/>
      <w:numFmt w:val="lowerRoman"/>
      <w:lvlText w:val="%6."/>
      <w:lvlJc w:val="right"/>
      <w:pPr>
        <w:ind w:left="4527" w:hanging="180"/>
      </w:pPr>
    </w:lvl>
    <w:lvl w:ilvl="6" w:tplc="0C0A000F" w:tentative="1">
      <w:start w:val="1"/>
      <w:numFmt w:val="decimal"/>
      <w:lvlText w:val="%7."/>
      <w:lvlJc w:val="left"/>
      <w:pPr>
        <w:ind w:left="5247" w:hanging="360"/>
      </w:pPr>
    </w:lvl>
    <w:lvl w:ilvl="7" w:tplc="0C0A0019" w:tentative="1">
      <w:start w:val="1"/>
      <w:numFmt w:val="lowerLetter"/>
      <w:lvlText w:val="%8."/>
      <w:lvlJc w:val="left"/>
      <w:pPr>
        <w:ind w:left="5967" w:hanging="360"/>
      </w:pPr>
    </w:lvl>
    <w:lvl w:ilvl="8" w:tplc="0C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77D03613"/>
    <w:multiLevelType w:val="hybridMultilevel"/>
    <w:tmpl w:val="1BD402E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4BB"/>
    <w:rsid w:val="00010CC6"/>
    <w:rsid w:val="00011D67"/>
    <w:rsid w:val="000B48F0"/>
    <w:rsid w:val="000E3B0C"/>
    <w:rsid w:val="00116281"/>
    <w:rsid w:val="001229F9"/>
    <w:rsid w:val="00140A4D"/>
    <w:rsid w:val="0016487F"/>
    <w:rsid w:val="001D0DEF"/>
    <w:rsid w:val="001F506D"/>
    <w:rsid w:val="002373C7"/>
    <w:rsid w:val="00295BE0"/>
    <w:rsid w:val="002A0B85"/>
    <w:rsid w:val="00301FE0"/>
    <w:rsid w:val="00304D18"/>
    <w:rsid w:val="003134A4"/>
    <w:rsid w:val="00316A3E"/>
    <w:rsid w:val="003516CA"/>
    <w:rsid w:val="00384C1F"/>
    <w:rsid w:val="003D49EC"/>
    <w:rsid w:val="003E0CAA"/>
    <w:rsid w:val="00417879"/>
    <w:rsid w:val="0042498B"/>
    <w:rsid w:val="0049398A"/>
    <w:rsid w:val="00527F36"/>
    <w:rsid w:val="00586FD3"/>
    <w:rsid w:val="005A28C0"/>
    <w:rsid w:val="005D11BD"/>
    <w:rsid w:val="005E12E6"/>
    <w:rsid w:val="00622E13"/>
    <w:rsid w:val="00625394"/>
    <w:rsid w:val="00630F1A"/>
    <w:rsid w:val="00650E1E"/>
    <w:rsid w:val="006714D2"/>
    <w:rsid w:val="006735B5"/>
    <w:rsid w:val="006B54BB"/>
    <w:rsid w:val="006C0528"/>
    <w:rsid w:val="00767073"/>
    <w:rsid w:val="007837D3"/>
    <w:rsid w:val="007924AF"/>
    <w:rsid w:val="00794E1A"/>
    <w:rsid w:val="007C47AA"/>
    <w:rsid w:val="008210E4"/>
    <w:rsid w:val="0084360C"/>
    <w:rsid w:val="00854F33"/>
    <w:rsid w:val="00890588"/>
    <w:rsid w:val="00891B47"/>
    <w:rsid w:val="00893EF3"/>
    <w:rsid w:val="008A6FDD"/>
    <w:rsid w:val="008E4108"/>
    <w:rsid w:val="008F3376"/>
    <w:rsid w:val="009202D5"/>
    <w:rsid w:val="00927AD1"/>
    <w:rsid w:val="00933DE0"/>
    <w:rsid w:val="009618AB"/>
    <w:rsid w:val="0099169D"/>
    <w:rsid w:val="009D5E38"/>
    <w:rsid w:val="00A60E1C"/>
    <w:rsid w:val="00AA7655"/>
    <w:rsid w:val="00AE17AE"/>
    <w:rsid w:val="00AF4D12"/>
    <w:rsid w:val="00B16A74"/>
    <w:rsid w:val="00B40923"/>
    <w:rsid w:val="00B44DF4"/>
    <w:rsid w:val="00BA03F4"/>
    <w:rsid w:val="00BD3BD1"/>
    <w:rsid w:val="00BE4B72"/>
    <w:rsid w:val="00C27171"/>
    <w:rsid w:val="00C7270D"/>
    <w:rsid w:val="00C72B7F"/>
    <w:rsid w:val="00C86B7A"/>
    <w:rsid w:val="00C9653D"/>
    <w:rsid w:val="00D15709"/>
    <w:rsid w:val="00D324B0"/>
    <w:rsid w:val="00D4220B"/>
    <w:rsid w:val="00DA342F"/>
    <w:rsid w:val="00E041DA"/>
    <w:rsid w:val="00E060E8"/>
    <w:rsid w:val="00E95159"/>
    <w:rsid w:val="00EC37D9"/>
    <w:rsid w:val="00EF0624"/>
    <w:rsid w:val="00F00163"/>
    <w:rsid w:val="00F03EA6"/>
    <w:rsid w:val="00F17620"/>
    <w:rsid w:val="00F27E08"/>
    <w:rsid w:val="00F776E0"/>
    <w:rsid w:val="00F91DAA"/>
    <w:rsid w:val="00FE4422"/>
    <w:rsid w:val="00FE4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D75882"/>
  <w15:chartTrackingRefBased/>
  <w15:docId w15:val="{363E7498-3184-461D-9DEF-492711CF3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5E38"/>
  </w:style>
  <w:style w:type="paragraph" w:styleId="Ttulo1">
    <w:name w:val="heading 1"/>
    <w:basedOn w:val="Normal"/>
    <w:next w:val="Normal"/>
    <w:link w:val="Ttulo1Car"/>
    <w:uiPriority w:val="9"/>
    <w:qFormat/>
    <w:rsid w:val="005D11BD"/>
    <w:pPr>
      <w:keepNext/>
      <w:keepLines/>
      <w:spacing w:before="240" w:after="0"/>
      <w:outlineLvl w:val="0"/>
    </w:pPr>
    <w:rPr>
      <w:rFonts w:ascii="Avenir Next LT Pro" w:eastAsiaTheme="majorEastAsia" w:hAnsi="Avenir Next LT Pro" w:cstheme="majorBidi"/>
      <w:color w:val="404040" w:themeColor="text1" w:themeTint="BF"/>
      <w:spacing w:val="30"/>
      <w:sz w:val="36"/>
      <w:szCs w:val="36"/>
      <w:u w:val="single" w:color="7F7F7F" w:themeColor="text1" w:themeTint="8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04D18"/>
    <w:pPr>
      <w:keepNext/>
      <w:keepLines/>
      <w:numPr>
        <w:numId w:val="3"/>
      </w:numPr>
      <w:spacing w:before="40" w:after="0"/>
      <w:ind w:left="284"/>
      <w:outlineLvl w:val="1"/>
    </w:pPr>
    <w:rPr>
      <w:rFonts w:ascii="Avenir Next LT Pro" w:eastAsiaTheme="majorEastAsia" w:hAnsi="Avenir Next LT Pro" w:cstheme="majorBidi"/>
      <w:color w:val="595959" w:themeColor="text1" w:themeTint="A6"/>
      <w:spacing w:val="24"/>
      <w:sz w:val="28"/>
      <w:szCs w:val="28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304D18"/>
    <w:pPr>
      <w:numPr>
        <w:ilvl w:val="1"/>
      </w:numPr>
      <w:ind w:left="567" w:hanging="567"/>
      <w:outlineLvl w:val="2"/>
    </w:pPr>
    <w:rPr>
      <w:spacing w:val="20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7270D"/>
    <w:pPr>
      <w:keepNext/>
      <w:keepLines/>
      <w:spacing w:before="40" w:after="0"/>
      <w:jc w:val="center"/>
      <w:outlineLvl w:val="3"/>
    </w:pPr>
    <w:rPr>
      <w:rFonts w:ascii="Avenir Next LT Pro" w:eastAsiaTheme="majorEastAsia" w:hAnsi="Avenir Next LT Pro" w:cstheme="majorBidi"/>
      <w:color w:val="404040" w:themeColor="text1" w:themeTint="BF"/>
      <w:sz w:val="32"/>
      <w:szCs w:val="32"/>
      <w:u w:val="single"/>
    </w:rPr>
  </w:style>
  <w:style w:type="paragraph" w:styleId="Ttulo5">
    <w:name w:val="heading 5"/>
    <w:aliases w:val="Titulo Tabla Contenido"/>
    <w:next w:val="Normal"/>
    <w:link w:val="Ttulo5Car"/>
    <w:uiPriority w:val="9"/>
    <w:unhideWhenUsed/>
    <w:qFormat/>
    <w:rsid w:val="00BE4B72"/>
    <w:pPr>
      <w:jc w:val="center"/>
      <w:outlineLvl w:val="4"/>
    </w:pPr>
    <w:rPr>
      <w:rFonts w:ascii="Avenir Next LT Pro" w:eastAsiaTheme="majorEastAsia" w:hAnsi="Avenir Next LT Pro" w:cstheme="majorBidi"/>
      <w:color w:val="404040" w:themeColor="text1" w:themeTint="BF"/>
      <w:sz w:val="32"/>
      <w:szCs w:val="32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D0D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0DEF"/>
  </w:style>
  <w:style w:type="paragraph" w:styleId="Piedepgina">
    <w:name w:val="footer"/>
    <w:basedOn w:val="Normal"/>
    <w:link w:val="PiedepginaCar"/>
    <w:uiPriority w:val="99"/>
    <w:unhideWhenUsed/>
    <w:rsid w:val="001D0D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0DEF"/>
  </w:style>
  <w:style w:type="character" w:styleId="Textodelmarcadordeposicin">
    <w:name w:val="Placeholder Text"/>
    <w:basedOn w:val="Fuentedeprrafopredeter"/>
    <w:uiPriority w:val="99"/>
    <w:semiHidden/>
    <w:rsid w:val="008E4108"/>
    <w:rPr>
      <w:color w:val="808080"/>
    </w:rPr>
  </w:style>
  <w:style w:type="paragraph" w:styleId="Ttulo">
    <w:name w:val="Title"/>
    <w:basedOn w:val="Normal"/>
    <w:next w:val="Normal"/>
    <w:link w:val="TtuloCar"/>
    <w:uiPriority w:val="10"/>
    <w:qFormat/>
    <w:rsid w:val="00D4220B"/>
    <w:pPr>
      <w:spacing w:after="0" w:line="240" w:lineRule="auto"/>
      <w:contextualSpacing/>
    </w:pPr>
    <w:rPr>
      <w:rFonts w:ascii="Avenir Next LT Pro Light" w:eastAsiaTheme="majorEastAsia" w:hAnsi="Avenir Next LT Pro Light" w:cstheme="majorBidi"/>
      <w:b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4220B"/>
    <w:rPr>
      <w:rFonts w:ascii="Avenir Next LT Pro Light" w:eastAsiaTheme="majorEastAsia" w:hAnsi="Avenir Next LT Pro Light" w:cstheme="majorBidi"/>
      <w:b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5D11BD"/>
    <w:rPr>
      <w:rFonts w:ascii="Avenir Next LT Pro" w:eastAsiaTheme="majorEastAsia" w:hAnsi="Avenir Next LT Pro" w:cstheme="majorBidi"/>
      <w:color w:val="404040" w:themeColor="text1" w:themeTint="BF"/>
      <w:spacing w:val="30"/>
      <w:sz w:val="36"/>
      <w:szCs w:val="36"/>
      <w:u w:val="single" w:color="7F7F7F" w:themeColor="text1" w:themeTint="80"/>
    </w:rPr>
  </w:style>
  <w:style w:type="paragraph" w:styleId="Cita">
    <w:name w:val="Quote"/>
    <w:basedOn w:val="Normal"/>
    <w:next w:val="Normal"/>
    <w:link w:val="CitaCar"/>
    <w:uiPriority w:val="29"/>
    <w:qFormat/>
    <w:rsid w:val="00D4220B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4220B"/>
    <w:rPr>
      <w:i/>
      <w:iCs/>
      <w:color w:val="404040" w:themeColor="text1" w:themeTint="BF"/>
    </w:rPr>
  </w:style>
  <w:style w:type="character" w:styleId="Textoennegrita">
    <w:name w:val="Strong"/>
    <w:basedOn w:val="Fuentedeprrafopredeter"/>
    <w:uiPriority w:val="22"/>
    <w:qFormat/>
    <w:rsid w:val="00D4220B"/>
    <w:rPr>
      <w:b/>
      <w:bCs/>
    </w:rPr>
  </w:style>
  <w:style w:type="paragraph" w:styleId="Sinespaciado">
    <w:name w:val="No Spacing"/>
    <w:uiPriority w:val="1"/>
    <w:qFormat/>
    <w:rsid w:val="00D4220B"/>
    <w:pPr>
      <w:spacing w:after="0" w:line="240" w:lineRule="auto"/>
    </w:pPr>
  </w:style>
  <w:style w:type="paragraph" w:styleId="Subttulo">
    <w:name w:val="Subtitle"/>
    <w:aliases w:val="Titulo del informe"/>
    <w:basedOn w:val="Normal"/>
    <w:next w:val="Normal"/>
    <w:link w:val="SubttuloCar"/>
    <w:uiPriority w:val="11"/>
    <w:qFormat/>
    <w:rsid w:val="006735B5"/>
    <w:pPr>
      <w:numPr>
        <w:ilvl w:val="1"/>
      </w:numPr>
    </w:pPr>
    <w:rPr>
      <w:rFonts w:ascii="Avenir Next LT Pro Light" w:eastAsiaTheme="minorEastAsia" w:hAnsi="Avenir Next LT Pro Light"/>
      <w:color w:val="404040" w:themeColor="text1" w:themeTint="BF"/>
      <w:spacing w:val="15"/>
      <w:sz w:val="40"/>
      <w:szCs w:val="24"/>
    </w:rPr>
  </w:style>
  <w:style w:type="character" w:customStyle="1" w:styleId="SubttuloCar">
    <w:name w:val="Subtítulo Car"/>
    <w:aliases w:val="Titulo del informe Car"/>
    <w:basedOn w:val="Fuentedeprrafopredeter"/>
    <w:link w:val="Subttulo"/>
    <w:uiPriority w:val="11"/>
    <w:rsid w:val="006735B5"/>
    <w:rPr>
      <w:rFonts w:ascii="Avenir Next LT Pro Light" w:eastAsiaTheme="minorEastAsia" w:hAnsi="Avenir Next LT Pro Light"/>
      <w:color w:val="404040" w:themeColor="text1" w:themeTint="BF"/>
      <w:spacing w:val="15"/>
      <w:sz w:val="40"/>
      <w:szCs w:val="24"/>
    </w:rPr>
  </w:style>
  <w:style w:type="paragraph" w:customStyle="1" w:styleId="Enunciado">
    <w:name w:val="Enunciado"/>
    <w:basedOn w:val="Cita"/>
    <w:link w:val="EnunciadoCar"/>
    <w:qFormat/>
    <w:rsid w:val="00586FD3"/>
    <w:pPr>
      <w:jc w:val="both"/>
    </w:pPr>
  </w:style>
  <w:style w:type="character" w:customStyle="1" w:styleId="Ttulo2Car">
    <w:name w:val="Título 2 Car"/>
    <w:basedOn w:val="Fuentedeprrafopredeter"/>
    <w:link w:val="Ttulo2"/>
    <w:uiPriority w:val="9"/>
    <w:rsid w:val="00304D18"/>
    <w:rPr>
      <w:rFonts w:ascii="Avenir Next LT Pro" w:eastAsiaTheme="majorEastAsia" w:hAnsi="Avenir Next LT Pro" w:cstheme="majorBidi"/>
      <w:color w:val="595959" w:themeColor="text1" w:themeTint="A6"/>
      <w:spacing w:val="24"/>
      <w:sz w:val="28"/>
      <w:szCs w:val="28"/>
    </w:rPr>
  </w:style>
  <w:style w:type="character" w:customStyle="1" w:styleId="EnunciadoCar">
    <w:name w:val="Enunciado Car"/>
    <w:basedOn w:val="CitaCar"/>
    <w:link w:val="Enunciado"/>
    <w:rsid w:val="00586FD3"/>
    <w:rPr>
      <w:i/>
      <w:iCs/>
      <w:color w:val="404040" w:themeColor="text1" w:themeTint="BF"/>
    </w:rPr>
  </w:style>
  <w:style w:type="paragraph" w:customStyle="1" w:styleId="Apartado">
    <w:name w:val="Apartado"/>
    <w:basedOn w:val="Enunciado"/>
    <w:next w:val="Normal"/>
    <w:link w:val="ApartadoCar"/>
    <w:qFormat/>
    <w:rsid w:val="00E041DA"/>
    <w:pPr>
      <w:numPr>
        <w:numId w:val="1"/>
      </w:numPr>
      <w:ind w:right="-283"/>
    </w:pPr>
    <w:rPr>
      <w:rFonts w:ascii="Avenir Next LT Pro" w:hAnsi="Avenir Next LT Pro"/>
      <w:i w:val="0"/>
      <w:iCs w:val="0"/>
      <w:spacing w:val="30"/>
      <w:sz w:val="24"/>
    </w:rPr>
  </w:style>
  <w:style w:type="character" w:customStyle="1" w:styleId="Ttulo3Car">
    <w:name w:val="Título 3 Car"/>
    <w:basedOn w:val="Fuentedeprrafopredeter"/>
    <w:link w:val="Ttulo3"/>
    <w:uiPriority w:val="9"/>
    <w:rsid w:val="00304D18"/>
    <w:rPr>
      <w:rFonts w:ascii="Avenir Next LT Pro" w:eastAsiaTheme="majorEastAsia" w:hAnsi="Avenir Next LT Pro" w:cstheme="majorBidi"/>
      <w:color w:val="595959" w:themeColor="text1" w:themeTint="A6"/>
      <w:spacing w:val="20"/>
      <w:sz w:val="24"/>
      <w:szCs w:val="24"/>
    </w:rPr>
  </w:style>
  <w:style w:type="character" w:customStyle="1" w:styleId="ApartadoCar">
    <w:name w:val="Apartado Car"/>
    <w:basedOn w:val="Ttulo2Car"/>
    <w:link w:val="Apartado"/>
    <w:rsid w:val="00E041DA"/>
    <w:rPr>
      <w:rFonts w:ascii="Avenir Next LT Pro" w:eastAsiaTheme="majorEastAsia" w:hAnsi="Avenir Next LT Pro" w:cstheme="majorBidi"/>
      <w:color w:val="404040" w:themeColor="text1" w:themeTint="BF"/>
      <w:spacing w:val="30"/>
      <w:sz w:val="24"/>
      <w:szCs w:val="28"/>
      <w:u w:val="single" w:color="7F7F7F" w:themeColor="text1" w:themeTint="80"/>
    </w:rPr>
  </w:style>
  <w:style w:type="paragraph" w:styleId="TDC1">
    <w:name w:val="toc 1"/>
    <w:basedOn w:val="Normal"/>
    <w:next w:val="Normal"/>
    <w:autoRedefine/>
    <w:uiPriority w:val="39"/>
    <w:unhideWhenUsed/>
    <w:rsid w:val="00DA342F"/>
    <w:pPr>
      <w:spacing w:before="360" w:after="0"/>
    </w:pPr>
    <w:rPr>
      <w:rFonts w:ascii="Avenir Next LT Pro" w:hAnsi="Avenir Next LT Pro" w:cstheme="majorHAnsi"/>
      <w:b/>
      <w:bCs/>
      <w:caps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DA342F"/>
    <w:pPr>
      <w:spacing w:before="240" w:after="0"/>
      <w:ind w:left="708"/>
    </w:pPr>
    <w:rPr>
      <w:rFonts w:ascii="Avenir Next LT Pro" w:hAnsi="Avenir Next LT Pro" w:cstheme="minorHAnsi"/>
      <w:b/>
      <w:bC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DA342F"/>
    <w:pPr>
      <w:spacing w:after="0"/>
      <w:ind w:left="1416"/>
    </w:pPr>
    <w:rPr>
      <w:rFonts w:ascii="Avenir Next LT Pro Light" w:hAnsi="Avenir Next LT Pro Light" w:cstheme="minorHAnsi"/>
      <w:b/>
      <w:color w:val="262626" w:themeColor="text1" w:themeTint="D9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DA342F"/>
    <w:pPr>
      <w:spacing w:after="0"/>
      <w:ind w:left="2124"/>
    </w:pPr>
    <w:rPr>
      <w:rFonts w:ascii="Avenir Next LT Pro Light" w:hAnsi="Avenir Next LT Pro Light" w:cstheme="minorHAnsi"/>
      <w:sz w:val="18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650E1E"/>
    <w:pPr>
      <w:spacing w:after="0"/>
      <w:ind w:left="660"/>
    </w:pPr>
    <w:rPr>
      <w:rFonts w:asciiTheme="minorHAnsi" w:hAnsiTheme="minorHAnsi"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650E1E"/>
    <w:pPr>
      <w:spacing w:after="0"/>
      <w:ind w:left="880"/>
    </w:pPr>
    <w:rPr>
      <w:rFonts w:asciiTheme="minorHAnsi" w:hAnsiTheme="minorHAnsi"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650E1E"/>
    <w:pPr>
      <w:spacing w:after="0"/>
      <w:ind w:left="1100"/>
    </w:pPr>
    <w:rPr>
      <w:rFonts w:asciiTheme="minorHAnsi" w:hAnsiTheme="minorHAnsi"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650E1E"/>
    <w:pPr>
      <w:spacing w:after="0"/>
      <w:ind w:left="1320"/>
    </w:pPr>
    <w:rPr>
      <w:rFonts w:asciiTheme="minorHAnsi" w:hAnsiTheme="minorHAnsi"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650E1E"/>
    <w:pPr>
      <w:spacing w:after="0"/>
      <w:ind w:left="1540"/>
    </w:pPr>
    <w:rPr>
      <w:rFonts w:asciiTheme="minorHAnsi" w:hAnsiTheme="minorHAnsi" w:cstheme="minorHAnsi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650E1E"/>
    <w:rPr>
      <w:color w:val="0563C1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F03EA6"/>
    <w:pPr>
      <w:outlineLvl w:val="9"/>
    </w:pPr>
    <w:rPr>
      <w:rFonts w:asciiTheme="majorHAnsi" w:hAnsiTheme="majorHAnsi"/>
      <w:color w:val="2F5496" w:themeColor="accent1" w:themeShade="BF"/>
      <w:spacing w:val="0"/>
      <w:sz w:val="32"/>
      <w:szCs w:val="32"/>
      <w:u w:val="none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C7270D"/>
    <w:rPr>
      <w:rFonts w:ascii="Avenir Next LT Pro" w:eastAsiaTheme="majorEastAsia" w:hAnsi="Avenir Next LT Pro" w:cstheme="majorBidi"/>
      <w:color w:val="404040" w:themeColor="text1" w:themeTint="BF"/>
      <w:sz w:val="32"/>
      <w:szCs w:val="32"/>
      <w:u w:val="single"/>
    </w:rPr>
  </w:style>
  <w:style w:type="character" w:customStyle="1" w:styleId="Ttulo5Car">
    <w:name w:val="Título 5 Car"/>
    <w:aliases w:val="Titulo Tabla Contenido Car"/>
    <w:basedOn w:val="Fuentedeprrafopredeter"/>
    <w:link w:val="Ttulo5"/>
    <w:uiPriority w:val="9"/>
    <w:rsid w:val="00BE4B72"/>
    <w:rPr>
      <w:rFonts w:ascii="Avenir Next LT Pro" w:eastAsiaTheme="majorEastAsia" w:hAnsi="Avenir Next LT Pro" w:cstheme="majorBidi"/>
      <w:color w:val="404040" w:themeColor="text1" w:themeTint="BF"/>
      <w:sz w:val="32"/>
      <w:szCs w:val="3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os\Plantillas%20personalizadas%20de%20Office\Informe%20Hugo%20Romer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2020-11-10T00:00:00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C22D51BD29BAC4692966268B292EB33" ma:contentTypeVersion="0" ma:contentTypeDescription="Crear nuevo documento." ma:contentTypeScope="" ma:versionID="52e078ae38aae3299f3b8387ceb32c4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eefb23f04eb9596f638ed1b3a87738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CFE8861-012A-4ED9-8B5B-B1DB6DFD67A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34F8A4D-72AB-41C4-B3DE-405EC575C6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3618293-8709-46DE-86E7-DEBFFAAF1960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7B3F5C66-4640-41EF-A7C5-82DEDCD7CFF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Hugo Romero</Template>
  <TotalTime>92</TotalTime>
  <Pages>6</Pages>
  <Words>538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2rome</dc:creator>
  <cp:keywords/>
  <dc:description/>
  <cp:lastModifiedBy>Hugo Romero Rico</cp:lastModifiedBy>
  <cp:revision>5</cp:revision>
  <dcterms:created xsi:type="dcterms:W3CDTF">2020-11-10T11:29:00Z</dcterms:created>
  <dcterms:modified xsi:type="dcterms:W3CDTF">2020-11-22T06:56:00Z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0x0101005C22D51BD29BAC4692966268B292EB33</vt:lpwstr>
  </property>
</Properties>
</file>